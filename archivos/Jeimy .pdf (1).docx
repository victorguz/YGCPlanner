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1"/>
        <w:tblpPr w:leftFromText="141" w:rightFromText="141" w:horzAnchor="margin" w:tblpY="-28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72" w:type="dxa"/>
        </w:tblCellMar>
        <w:tblLook w:val="0600" w:firstRow="0" w:lastRow="0" w:firstColumn="0" w:lastColumn="0" w:noHBand="1" w:noVBand="1"/>
        <w:tblDescription w:val="Tabla de diseño del menú"/>
      </w:tblPr>
      <w:tblGrid>
        <w:gridCol w:w="2488"/>
        <w:gridCol w:w="5336"/>
      </w:tblGrid>
      <w:tr w:rsidR="00F4752F" w:rsidRPr="00B23D14" w14:paraId="1D9C64ED" w14:textId="77777777" w:rsidTr="00C975EA">
        <w:trPr>
          <w:trHeight w:hRule="exact" w:val="1800"/>
          <w:tblHeader/>
        </w:trPr>
        <w:tc>
          <w:tcPr>
            <w:tcW w:w="2488" w:type="dxa"/>
          </w:tcPr>
          <w:p w14:paraId="65A5C8F6" w14:textId="77777777" w:rsidR="00F4752F" w:rsidRDefault="00C975EA" w:rsidP="00C975EA">
            <w:pPr>
              <w:pStyle w:val="Pues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878DEB" wp14:editId="5C5C3D52">
                      <wp:simplePos x="0" y="0"/>
                      <wp:positionH relativeFrom="column">
                        <wp:posOffset>-636</wp:posOffset>
                      </wp:positionH>
                      <wp:positionV relativeFrom="paragraph">
                        <wp:posOffset>-723265</wp:posOffset>
                      </wp:positionV>
                      <wp:extent cx="5267325" cy="18288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73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D18A40" w14:textId="77777777" w:rsidR="00C975EA" w:rsidRPr="00C975EA" w:rsidRDefault="00C975EA" w:rsidP="00C975E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s-MX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:lang w:val="es-MX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Yezid Guzmán COACH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25878D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.05pt;margin-top:-56.95pt;width:414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" filled="f" stroked="f">
                      <v:textbox style="mso-fit-shape-to-text:t">
                        <w:txbxContent>
                          <w:p w14:paraId="40D18A40" w14:textId="77777777" w:rsidR="00C975EA" w:rsidRPr="00C975EA" w:rsidRDefault="00C975EA" w:rsidP="00C975E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Yezid Guzmán COACH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1B6354" w14:textId="77777777" w:rsidR="00C975EA" w:rsidRDefault="00C975EA" w:rsidP="00C975EA">
            <w:pPr>
              <w:pStyle w:val="Puesto"/>
            </w:pPr>
          </w:p>
          <w:p w14:paraId="49BE5ED0" w14:textId="77777777" w:rsidR="00C975EA" w:rsidRDefault="00C975EA" w:rsidP="00C975EA">
            <w:pPr>
              <w:pStyle w:val="Puesto"/>
            </w:pPr>
          </w:p>
          <w:p w14:paraId="27482E7A" w14:textId="77777777" w:rsidR="00C975EA" w:rsidRPr="00B23D14" w:rsidRDefault="00C975EA" w:rsidP="00C975EA">
            <w:pPr>
              <w:pStyle w:val="Puesto"/>
            </w:pPr>
          </w:p>
        </w:tc>
        <w:tc>
          <w:tcPr>
            <w:tcW w:w="5336" w:type="dxa"/>
            <w:tcMar>
              <w:left w:w="648" w:type="dxa"/>
            </w:tcMar>
          </w:tcPr>
          <w:p w14:paraId="172BBACA" w14:textId="77777777" w:rsidR="00F4752F" w:rsidRPr="00B23D14" w:rsidRDefault="00C975EA" w:rsidP="00C975EA">
            <w:pPr>
              <w:pStyle w:val="Fecha"/>
            </w:pPr>
            <w:r>
              <w:t>Nombre asesorado</w:t>
            </w:r>
          </w:p>
          <w:p w14:paraId="03A9A144" w14:textId="61C6700E" w:rsidR="00545036" w:rsidRPr="00545036" w:rsidRDefault="00243BAD" w:rsidP="00C975EA">
            <w:pPr>
              <w:pStyle w:val="Nombredelevento"/>
            </w:pPr>
            <w:proofErr w:type="spellStart"/>
            <w:r>
              <w:t>Jeimy</w:t>
            </w:r>
            <w:proofErr w:type="spellEnd"/>
            <w:r>
              <w:t xml:space="preserve"> </w:t>
            </w:r>
            <w:proofErr w:type="spellStart"/>
            <w:r>
              <w:t>Ospino</w:t>
            </w:r>
            <w:proofErr w:type="spellEnd"/>
          </w:p>
        </w:tc>
      </w:tr>
      <w:tr w:rsidR="00F4752F" w:rsidRPr="00B23D14" w14:paraId="3A133D59" w14:textId="77777777" w:rsidTr="00C975EA">
        <w:trPr>
          <w:trHeight w:val="7547"/>
        </w:trPr>
        <w:tc>
          <w:tcPr>
            <w:tcW w:w="2488" w:type="dxa"/>
            <w:tcMar>
              <w:right w:w="144" w:type="dxa"/>
            </w:tcMar>
          </w:tcPr>
          <w:p w14:paraId="13D8ACEB" w14:textId="77777777" w:rsidR="002226A8" w:rsidRPr="00FF4ABC" w:rsidRDefault="002226A8" w:rsidP="00C975EA">
            <w:pPr>
              <w:pStyle w:val="Imagen"/>
            </w:pPr>
            <w:r w:rsidRPr="00FF4ABC">
              <w:rPr>
                <w:noProof/>
                <w:lang w:val="es-CO" w:eastAsia="es-CO"/>
              </w:rPr>
              <w:drawing>
                <wp:inline distT="0" distB="0" distL="0" distR="0" wp14:anchorId="59A96188" wp14:editId="520F8A14">
                  <wp:extent cx="1047750" cy="1050290"/>
                  <wp:effectExtent l="19050" t="19050" r="19050" b="16510"/>
                  <wp:docPr id="24" name="Imagen 24" descr="Un bol de brotes de so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02D9552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39" r="561" b="19805"/>
                          <a:stretch/>
                        </pic:blipFill>
                        <pic:spPr bwMode="auto">
                          <a:xfrm>
                            <a:off x="0" y="0"/>
                            <a:ext cx="1047750" cy="105029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6E7E85" w14:textId="77777777" w:rsidR="002226A8" w:rsidRPr="00B23D14" w:rsidRDefault="002226A8" w:rsidP="00C975EA">
            <w:pPr>
              <w:pStyle w:val="Imagen"/>
            </w:pPr>
            <w:r w:rsidRPr="00B23D14">
              <w:rPr>
                <w:noProof/>
                <w:lang w:val="es-CO" w:eastAsia="es-CO"/>
              </w:rPr>
              <w:drawing>
                <wp:inline distT="0" distB="0" distL="0" distR="0" wp14:anchorId="3930FBC8" wp14:editId="2737EB51">
                  <wp:extent cx="1051560" cy="1047750"/>
                  <wp:effectExtent l="19050" t="19050" r="15240" b="19050"/>
                  <wp:docPr id="25" name="Imagen 25" descr="Un manojo de espárra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02D9540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r="22998" b="2654"/>
                          <a:stretch/>
                        </pic:blipFill>
                        <pic:spPr bwMode="auto">
                          <a:xfrm>
                            <a:off x="0" y="0"/>
                            <a:ext cx="105156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F8BBA2" w14:textId="77777777" w:rsidR="002226A8" w:rsidRPr="00B23D14" w:rsidRDefault="002226A8" w:rsidP="00C975EA">
            <w:pPr>
              <w:pStyle w:val="Imagen"/>
            </w:pPr>
            <w:r w:rsidRPr="00B23D14">
              <w:rPr>
                <w:noProof/>
                <w:lang w:val="es-CO" w:eastAsia="es-CO"/>
              </w:rPr>
              <w:drawing>
                <wp:inline distT="0" distB="0" distL="0" distR="0" wp14:anchorId="274B5D17" wp14:editId="113F0CF5">
                  <wp:extent cx="1051560" cy="1051560"/>
                  <wp:effectExtent l="19050" t="19050" r="15240" b="15240"/>
                  <wp:docPr id="26" name="Imagen 26" descr="Parte de un bol de rodajas de pome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02D954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337DB" w14:textId="77777777" w:rsidR="00340FDA" w:rsidRPr="00B23D14" w:rsidRDefault="002226A8" w:rsidP="00C975EA">
            <w:pPr>
              <w:pStyle w:val="Imagen"/>
            </w:pPr>
            <w:r w:rsidRPr="00B23D14">
              <w:rPr>
                <w:noProof/>
                <w:lang w:val="es-CO" w:eastAsia="es-CO"/>
              </w:rPr>
              <w:drawing>
                <wp:inline distT="0" distB="0" distL="0" distR="0" wp14:anchorId="3AE0BF10" wp14:editId="5B0E9B28">
                  <wp:extent cx="1051560" cy="1047750"/>
                  <wp:effectExtent l="19050" t="19050" r="15240" b="19050"/>
                  <wp:docPr id="27" name="Imagen 27" descr="Una mezcla de tomates fres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02D9548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2" t="2586" r="26563" b="2586"/>
                          <a:stretch/>
                        </pic:blipFill>
                        <pic:spPr bwMode="auto">
                          <a:xfrm>
                            <a:off x="0" y="0"/>
                            <a:ext cx="1051560" cy="1047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6" w:type="dxa"/>
            <w:tcMar>
              <w:left w:w="648" w:type="dxa"/>
            </w:tcMar>
          </w:tcPr>
          <w:p w14:paraId="7DC285BA" w14:textId="77777777" w:rsidR="00F4752F" w:rsidRPr="00B23D14" w:rsidRDefault="00C975EA" w:rsidP="00C975EA">
            <w:pPr>
              <w:pStyle w:val="Ttulo2"/>
              <w:outlineLvl w:val="1"/>
            </w:pPr>
            <w:r>
              <w:t>Objetivo</w:t>
            </w:r>
          </w:p>
          <w:p w14:paraId="2A91211D" w14:textId="69405EC9" w:rsidR="00F4752F" w:rsidRPr="00B23D14" w:rsidRDefault="00DD07E3" w:rsidP="00C975EA">
            <w:r>
              <w:t>Perdida de Gras</w:t>
            </w:r>
            <w:r w:rsidR="00EE2CC2">
              <w:t>a</w:t>
            </w:r>
          </w:p>
          <w:p w14:paraId="1CB028C8" w14:textId="77777777" w:rsidR="00F4752F" w:rsidRPr="00B23D14" w:rsidRDefault="00C975EA" w:rsidP="00C975EA">
            <w:pPr>
              <w:pStyle w:val="Ttulo2"/>
              <w:outlineLvl w:val="1"/>
            </w:pPr>
            <w:r>
              <w:t xml:space="preserve">Edad </w:t>
            </w:r>
          </w:p>
          <w:p w14:paraId="2D1952EE" w14:textId="77777777" w:rsidR="00F4752F" w:rsidRDefault="00F4752F" w:rsidP="00C975EA"/>
          <w:p w14:paraId="3F8F38DF" w14:textId="7E7DDEF4" w:rsidR="007B4221" w:rsidRDefault="00243BAD" w:rsidP="00C975EA">
            <w:r>
              <w:t>33</w:t>
            </w:r>
          </w:p>
          <w:p w14:paraId="748596A1" w14:textId="77777777" w:rsidR="007B4221" w:rsidRDefault="007B4221" w:rsidP="00C975EA">
            <w:pPr>
              <w:rPr>
                <w:rFonts w:asciiTheme="majorHAnsi" w:eastAsiaTheme="majorEastAsia" w:hAnsiTheme="majorHAnsi" w:cstheme="majorBidi"/>
                <w:sz w:val="28"/>
                <w:szCs w:val="26"/>
              </w:rPr>
            </w:pPr>
          </w:p>
          <w:p w14:paraId="43F0939A" w14:textId="77777777" w:rsidR="00C975EA" w:rsidRDefault="00C975EA" w:rsidP="00C975EA">
            <w:r>
              <w:t xml:space="preserve">El siguiente plan de alimentación es enfocado a tus necesidades y objetivos, recuerda que esta es un trabajo de dos y el objetivo numero uno debe ser adquirir buenos </w:t>
            </w:r>
            <w:r w:rsidR="00ED31DE">
              <w:t>hábitos los cuales nos garantizan como resultados un mejor estilo de vida y como consecuencia un mejor estado físico, apariencia y salud.</w:t>
            </w:r>
            <w:r>
              <w:t xml:space="preserve"> </w:t>
            </w:r>
          </w:p>
          <w:p w14:paraId="7F5B512F" w14:textId="77777777" w:rsidR="00ED31DE" w:rsidRDefault="00ED31DE" w:rsidP="00C975EA"/>
          <w:p w14:paraId="6D467AE6" w14:textId="77777777" w:rsidR="00195097" w:rsidRDefault="00195097" w:rsidP="00C975EA">
            <w:r>
              <w:t xml:space="preserve">Es importante saber también que el siguiente menú es una guía y aunque es importante </w:t>
            </w:r>
            <w:r w:rsidR="00B64B5C">
              <w:t>que</w:t>
            </w:r>
            <w:r>
              <w:t xml:space="preserve"> te comprometas con tu objetivo y lo hagas al pie de la letra el encargado de darle variabilidad eres tú sustituyendo alimentos por otros </w:t>
            </w:r>
            <w:r w:rsidR="00706916">
              <w:t>que</w:t>
            </w:r>
            <w:r w:rsidR="00310D9A">
              <w:t xml:space="preserve"> </w:t>
            </w:r>
            <w:r>
              <w:t xml:space="preserve"> te brinden un aporte similar pero que no interrumpan tus objetivos,</w:t>
            </w:r>
          </w:p>
          <w:p w14:paraId="43E5A917" w14:textId="77777777" w:rsidR="00195097" w:rsidRDefault="00195097" w:rsidP="00C975EA"/>
          <w:p w14:paraId="13CCFD04" w14:textId="6846C25A" w:rsidR="00ED31DE" w:rsidRPr="00B23D14" w:rsidRDefault="005944A2" w:rsidP="00C975EA">
            <w:r>
              <w:t>¡VAMOS CON TODA</w:t>
            </w:r>
          </w:p>
        </w:tc>
      </w:tr>
    </w:tbl>
    <w:p w14:paraId="1D94B660" w14:textId="074D63FF" w:rsidR="00535012" w:rsidRDefault="00535012" w:rsidP="000B536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33F45" wp14:editId="3F01F292">
                <wp:simplePos x="0" y="0"/>
                <wp:positionH relativeFrom="margin">
                  <wp:align>right</wp:align>
                </wp:positionH>
                <wp:positionV relativeFrom="paragraph">
                  <wp:posOffset>-838200</wp:posOffset>
                </wp:positionV>
                <wp:extent cx="5267325" cy="87439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B8BAD" w14:textId="1FDDC9D0" w:rsidR="006836D3" w:rsidRPr="006836D3" w:rsidRDefault="006836D3" w:rsidP="006836D3">
                            <w:pPr>
                              <w:jc w:val="center"/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36D3"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>LUNES</w:t>
                            </w:r>
                          </w:p>
                          <w:p w14:paraId="4C8F0F52" w14:textId="36A59A8E" w:rsidR="000276F7" w:rsidRDefault="000276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 xml:space="preserve">Pre desayuno: Jugo de apio en ayunas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entremimo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 xml:space="preserve">  1 o  media hora antes del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desyuno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5619975E" w14:textId="30ABD232" w:rsidR="00ED31DE" w:rsidRPr="004C2B6D" w:rsidRDefault="00ED31DE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2ED0E451" w14:textId="633718E5" w:rsidR="00ED31DE" w:rsidRPr="004C2B6D" w:rsidRDefault="000276F7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3 huevos enteros, dos torrejas de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jamon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(preparar al gusto), Arepa de maíz pequeña</w:t>
                            </w:r>
                          </w:p>
                          <w:p w14:paraId="1ED3B1DF" w14:textId="77777777" w:rsidR="00ED31DE" w:rsidRPr="00195097" w:rsidRDefault="00ED31DE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A5B8590" w14:textId="77777777" w:rsidR="00ED31DE" w:rsidRPr="004C2B6D" w:rsidRDefault="00ED31DE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AM</w:t>
                            </w:r>
                          </w:p>
                          <w:p w14:paraId="641FBF13" w14:textId="77777777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1</w:t>
                            </w: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</w:p>
                          <w:p w14:paraId="30F22CF8" w14:textId="77777777" w:rsidR="00ED31DE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Batido de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(20g) + Cucharada de mantequilla de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</w:p>
                          <w:p w14:paraId="0A2708DD" w14:textId="0A64F3E0" w:rsidR="000276F7" w:rsidRDefault="000276F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Opcion2: </w:t>
                            </w:r>
                          </w:p>
                          <w:p w14:paraId="168BC082" w14:textId="431AE9DE" w:rsidR="000276F7" w:rsidRPr="000276F7" w:rsidRDefault="000276F7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Yogurt griego (opción sin azúcar) +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arandanos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o frutos secos.</w:t>
                            </w:r>
                          </w:p>
                          <w:p w14:paraId="6A3C4D5A" w14:textId="77777777" w:rsidR="00E9774F" w:rsidRPr="00195097" w:rsidRDefault="00E9774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67062A5" w14:textId="77777777" w:rsidR="00E9774F" w:rsidRPr="004C2B6D" w:rsidRDefault="00E9774F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40850B77" w14:textId="0D058F25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120 g de filete de res, pechuga, Salmon, tilapia o lomo de cerdo + </w:t>
                            </w:r>
                            <w:r w:rsidR="000B3A3C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80</w:t>
                            </w: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g de arroz integral</w:t>
                            </w:r>
                          </w:p>
                          <w:p w14:paraId="4B159E8F" w14:textId="77777777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2 tazas Ensalada verde (Los vegetales son al gusto)</w:t>
                            </w:r>
                          </w:p>
                          <w:p w14:paraId="1770B4FC" w14:textId="77777777" w:rsidR="00E9774F" w:rsidRPr="00195097" w:rsidRDefault="00E9774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9DBE3A3" w14:textId="77777777" w:rsidR="00E9774F" w:rsidRPr="004C2B6D" w:rsidRDefault="00E9774F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63B8D7FA" w14:textId="77777777" w:rsidR="00E9774F" w:rsidRPr="00195097" w:rsidRDefault="00E9774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Lo mas recomendable es consumir comidas que aporten saciedad</w:t>
                            </w:r>
                          </w:p>
                          <w:p w14:paraId="45428403" w14:textId="77777777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Ej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: 120 g de filete de pollo </w:t>
                            </w:r>
                          </w:p>
                          <w:p w14:paraId="23CF3A0A" w14:textId="67F77416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80 g</w:t>
                            </w:r>
                            <w:r w:rsidR="004C2B6D"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ramos </w:t>
                            </w: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de aguacate </w:t>
                            </w:r>
                          </w:p>
                          <w:p w14:paraId="5FF24807" w14:textId="77777777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Vegetales</w:t>
                            </w:r>
                          </w:p>
                          <w:p w14:paraId="6CC22FCC" w14:textId="77777777" w:rsidR="00E9774F" w:rsidRPr="00195097" w:rsidRDefault="00E9774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0B09D97" w14:textId="77777777" w:rsidR="00E9774F" w:rsidRPr="00195097" w:rsidRDefault="00E9774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2 para snack PM</w:t>
                            </w:r>
                          </w:p>
                          <w:p w14:paraId="429AAD0E" w14:textId="77777777" w:rsidR="00E9774F" w:rsidRPr="004C2B6D" w:rsidRDefault="00E9774F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Manzana verde + cucharada de mantequilla de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o frutos secos + batido de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42EDCE06" w14:textId="77777777" w:rsidR="00195097" w:rsidRPr="00195097" w:rsidRDefault="0019509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8059126" w14:textId="77777777" w:rsidR="00195097" w:rsidRPr="004C2B6D" w:rsidRDefault="0019509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CENA:</w:t>
                            </w:r>
                          </w:p>
                          <w:p w14:paraId="489E37E5" w14:textId="77777777" w:rsidR="00E9774F" w:rsidRPr="00195097" w:rsidRDefault="0019509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Preferiblemente</w:t>
                            </w:r>
                            <w:r w:rsidR="00E9774F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consumir filetes de </w:t>
                            </w:r>
                            <w:proofErr w:type="spellStart"/>
                            <w:r w:rsidR="00E9774F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salmon</w:t>
                            </w:r>
                            <w:proofErr w:type="spellEnd"/>
                            <w:r w:rsidR="00E9774F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, tilapia, trucha por el aporte de grasas buenas y el bajo perfil </w:t>
                            </w:r>
                            <w:proofErr w:type="spellStart"/>
                            <w:r w:rsidR="00E9774F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="00E9774F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</w:t>
                            </w:r>
                          </w:p>
                          <w:p w14:paraId="78D324E7" w14:textId="77777777" w:rsidR="00195097" w:rsidRPr="004C2B6D" w:rsidRDefault="00195097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120 g de filete de tilapia + vegetales salteados y cucharada de aceite de oliva</w:t>
                            </w:r>
                          </w:p>
                          <w:p w14:paraId="573BB484" w14:textId="77777777" w:rsidR="00195097" w:rsidRDefault="00195097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891CDF" w14:textId="77777777" w:rsidR="00195097" w:rsidRPr="004C2B6D" w:rsidRDefault="00195097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lang w:val="es-MX"/>
                              </w:rPr>
                              <w:t xml:space="preserve">BATIDO POST ENTRENO: </w:t>
                            </w:r>
                          </w:p>
                          <w:p w14:paraId="2F256696" w14:textId="2A9D0DD6" w:rsidR="00195097" w:rsidRPr="004C2B6D" w:rsidRDefault="00195097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lang w:val="es-MX"/>
                              </w:rPr>
                              <w:t xml:space="preserve">20 g de </w:t>
                            </w:r>
                            <w:proofErr w:type="spellStart"/>
                            <w:r w:rsidRPr="004C2B6D">
                              <w:rPr>
                                <w:b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4C2B6D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C2B6D">
                              <w:rPr>
                                <w:b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4C2B6D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</w:p>
                          <w:p w14:paraId="48DD5E96" w14:textId="55E371DF" w:rsidR="00195097" w:rsidRDefault="00195097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946D34" w14:textId="062E1AAB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C1BD22" w14:textId="70817EDD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ECE95C" w14:textId="45C138AD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A81EEA" w14:textId="6CB6B738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89FD2BC" w14:textId="666445A5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D0B27E" w14:textId="745C66A9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DB47E6" w14:textId="5262089D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F14282" w14:textId="6391360A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4D2FC0B" w14:textId="77777777" w:rsidR="00535012" w:rsidRDefault="00535012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F826F04" w14:textId="77777777" w:rsidR="00E9774F" w:rsidRPr="00ED31DE" w:rsidRDefault="00E9774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33F45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7" type="#_x0000_t202" style="position:absolute;margin-left:363.55pt;margin-top:-66pt;width:414.75pt;height:68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" fillcolor="white [3201]" strokeweight=".5pt">
                <v:textbox>
                  <w:txbxContent>
                    <w:p w14:paraId="4AAB8BAD" w14:textId="1FDDC9D0" w:rsidR="006836D3" w:rsidRPr="006836D3" w:rsidRDefault="006836D3" w:rsidP="006836D3">
                      <w:pPr>
                        <w:jc w:val="center"/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 w:rsidRPr="006836D3"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  <w:t>LUNES</w:t>
                      </w:r>
                    </w:p>
                    <w:p w14:paraId="4C8F0F52" w14:textId="36A59A8E" w:rsidR="000276F7" w:rsidRDefault="000276F7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 xml:space="preserve">Pre desayuno: Jugo de apio en ayunas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entremimo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 xml:space="preserve">  1 o  media hora antes del </w:t>
                      </w:r>
                      <w:proofErr w:type="spellStart"/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desyuno</w:t>
                      </w:r>
                      <w:proofErr w:type="spellEnd"/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5619975E" w14:textId="30ABD232" w:rsidR="00ED31DE" w:rsidRPr="004C2B6D" w:rsidRDefault="00ED31DE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2ED0E451" w14:textId="633718E5" w:rsidR="00ED31DE" w:rsidRPr="004C2B6D" w:rsidRDefault="000276F7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3 huevos enteros, dos torrejas de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jamon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(preparar al gusto), Arepa de maíz pequeña</w:t>
                      </w:r>
                    </w:p>
                    <w:p w14:paraId="1ED3B1DF" w14:textId="77777777" w:rsidR="00ED31DE" w:rsidRPr="00195097" w:rsidRDefault="00ED31DE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A5B8590" w14:textId="77777777" w:rsidR="00ED31DE" w:rsidRPr="004C2B6D" w:rsidRDefault="00ED31DE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AM</w:t>
                      </w:r>
                    </w:p>
                    <w:p w14:paraId="641FBF13" w14:textId="77777777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1</w:t>
                      </w: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:</w:t>
                      </w:r>
                    </w:p>
                    <w:p w14:paraId="30F22CF8" w14:textId="77777777" w:rsidR="00ED31DE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Batido de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(20g) + Cucharada de mantequilla de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</w:p>
                    <w:p w14:paraId="0A2708DD" w14:textId="0A64F3E0" w:rsidR="000276F7" w:rsidRDefault="000276F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Opcion2: </w:t>
                      </w:r>
                    </w:p>
                    <w:p w14:paraId="168BC082" w14:textId="431AE9DE" w:rsidR="000276F7" w:rsidRPr="000276F7" w:rsidRDefault="000276F7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Yogurt griego (opción sin azúcar) +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arandanos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o frutos secos.</w:t>
                      </w:r>
                    </w:p>
                    <w:p w14:paraId="6A3C4D5A" w14:textId="77777777" w:rsidR="00E9774F" w:rsidRPr="00195097" w:rsidRDefault="00E9774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267062A5" w14:textId="77777777" w:rsidR="00E9774F" w:rsidRPr="004C2B6D" w:rsidRDefault="00E9774F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40850B77" w14:textId="0D058F25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120 g de filete de res, pechuga, Salmon, tilapia o lomo de cerdo + </w:t>
                      </w:r>
                      <w:r w:rsidR="000B3A3C">
                        <w:rPr>
                          <w:b/>
                          <w:sz w:val="20"/>
                          <w:szCs w:val="20"/>
                          <w:lang w:val="es-MX"/>
                        </w:rPr>
                        <w:t>80</w:t>
                      </w: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g de arroz integral</w:t>
                      </w:r>
                    </w:p>
                    <w:p w14:paraId="4B159E8F" w14:textId="77777777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2 tazas Ensalada verde (Los vegetales son al gusto)</w:t>
                      </w:r>
                    </w:p>
                    <w:p w14:paraId="1770B4FC" w14:textId="77777777" w:rsidR="00E9774F" w:rsidRPr="00195097" w:rsidRDefault="00E9774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9DBE3A3" w14:textId="77777777" w:rsidR="00E9774F" w:rsidRPr="004C2B6D" w:rsidRDefault="00E9774F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63B8D7FA" w14:textId="77777777" w:rsidR="00E9774F" w:rsidRPr="00195097" w:rsidRDefault="00E9774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Lo mas recomendable es consumir comidas que aporten saciedad</w:t>
                      </w:r>
                    </w:p>
                    <w:p w14:paraId="45428403" w14:textId="77777777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Ej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: 120 g de filete de pollo </w:t>
                      </w:r>
                    </w:p>
                    <w:p w14:paraId="23CF3A0A" w14:textId="67F77416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80 g</w:t>
                      </w:r>
                      <w:r w:rsidR="004C2B6D"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ramos </w:t>
                      </w: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de aguacate </w:t>
                      </w:r>
                    </w:p>
                    <w:p w14:paraId="5FF24807" w14:textId="77777777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Vegetales</w:t>
                      </w:r>
                    </w:p>
                    <w:p w14:paraId="6CC22FCC" w14:textId="77777777" w:rsidR="00E9774F" w:rsidRPr="00195097" w:rsidRDefault="00E9774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70B09D97" w14:textId="77777777" w:rsidR="00E9774F" w:rsidRPr="00195097" w:rsidRDefault="00E9774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2 para snack PM</w:t>
                      </w:r>
                    </w:p>
                    <w:p w14:paraId="429AAD0E" w14:textId="77777777" w:rsidR="00E9774F" w:rsidRPr="004C2B6D" w:rsidRDefault="00E9774F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Manzana verde + cucharada de mantequilla de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o frutos secos + batido de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42EDCE06" w14:textId="77777777" w:rsidR="00195097" w:rsidRPr="00195097" w:rsidRDefault="0019509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8059126" w14:textId="77777777" w:rsidR="00195097" w:rsidRPr="004C2B6D" w:rsidRDefault="00195097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CENA:</w:t>
                      </w:r>
                    </w:p>
                    <w:p w14:paraId="489E37E5" w14:textId="77777777" w:rsidR="00E9774F" w:rsidRPr="00195097" w:rsidRDefault="0019509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Preferiblemente</w:t>
                      </w:r>
                      <w:r w:rsidR="00E9774F"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consumir filetes de </w:t>
                      </w:r>
                      <w:proofErr w:type="spellStart"/>
                      <w:r w:rsidR="00E9774F" w:rsidRPr="00195097">
                        <w:rPr>
                          <w:sz w:val="20"/>
                          <w:szCs w:val="20"/>
                          <w:lang w:val="es-MX"/>
                        </w:rPr>
                        <w:t>salmon</w:t>
                      </w:r>
                      <w:proofErr w:type="spellEnd"/>
                      <w:r w:rsidR="00E9774F"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, tilapia, trucha por el aporte de grasas buenas y el bajo perfil </w:t>
                      </w:r>
                      <w:proofErr w:type="spellStart"/>
                      <w:r w:rsidR="00E9774F"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="00E9774F"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</w:t>
                      </w:r>
                    </w:p>
                    <w:p w14:paraId="78D324E7" w14:textId="77777777" w:rsidR="00195097" w:rsidRPr="004C2B6D" w:rsidRDefault="00195097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120 g de filete de tilapia + vegetales salteados y cucharada de aceite de oliva</w:t>
                      </w:r>
                    </w:p>
                    <w:p w14:paraId="573BB484" w14:textId="77777777" w:rsidR="00195097" w:rsidRDefault="00195097">
                      <w:pPr>
                        <w:rPr>
                          <w:lang w:val="es-MX"/>
                        </w:rPr>
                      </w:pPr>
                    </w:p>
                    <w:p w14:paraId="28891CDF" w14:textId="77777777" w:rsidR="00195097" w:rsidRPr="004C2B6D" w:rsidRDefault="00195097">
                      <w:pPr>
                        <w:rPr>
                          <w:color w:val="FF000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lang w:val="es-MX"/>
                        </w:rPr>
                        <w:t xml:space="preserve">BATIDO POST ENTRENO: </w:t>
                      </w:r>
                    </w:p>
                    <w:p w14:paraId="2F256696" w14:textId="2A9D0DD6" w:rsidR="00195097" w:rsidRPr="004C2B6D" w:rsidRDefault="00195097">
                      <w:pPr>
                        <w:rPr>
                          <w:b/>
                          <w:lang w:val="es-MX"/>
                        </w:rPr>
                      </w:pPr>
                      <w:r w:rsidRPr="004C2B6D">
                        <w:rPr>
                          <w:b/>
                          <w:lang w:val="es-MX"/>
                        </w:rPr>
                        <w:t xml:space="preserve">20 g de </w:t>
                      </w:r>
                      <w:proofErr w:type="spellStart"/>
                      <w:r w:rsidRPr="004C2B6D">
                        <w:rPr>
                          <w:b/>
                          <w:lang w:val="es-MX"/>
                        </w:rPr>
                        <w:t>Whey</w:t>
                      </w:r>
                      <w:proofErr w:type="spellEnd"/>
                      <w:r w:rsidRPr="004C2B6D">
                        <w:rPr>
                          <w:b/>
                          <w:lang w:val="es-MX"/>
                        </w:rPr>
                        <w:t xml:space="preserve"> </w:t>
                      </w:r>
                      <w:proofErr w:type="spellStart"/>
                      <w:r w:rsidRPr="004C2B6D">
                        <w:rPr>
                          <w:b/>
                          <w:lang w:val="es-MX"/>
                        </w:rPr>
                        <w:t>Protein</w:t>
                      </w:r>
                      <w:proofErr w:type="spellEnd"/>
                      <w:r w:rsidRPr="004C2B6D">
                        <w:rPr>
                          <w:b/>
                          <w:lang w:val="es-MX"/>
                        </w:rPr>
                        <w:t xml:space="preserve"> </w:t>
                      </w:r>
                    </w:p>
                    <w:p w14:paraId="48DD5E96" w14:textId="55E371DF" w:rsidR="00195097" w:rsidRDefault="00195097">
                      <w:pPr>
                        <w:rPr>
                          <w:lang w:val="es-MX"/>
                        </w:rPr>
                      </w:pPr>
                    </w:p>
                    <w:p w14:paraId="11946D34" w14:textId="062E1AAB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31C1BD22" w14:textId="70817EDD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32ECE95C" w14:textId="45C138AD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20A81EEA" w14:textId="6CB6B738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389FD2BC" w14:textId="666445A5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2FD0B27E" w14:textId="745C66A9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17DB47E6" w14:textId="5262089D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15F14282" w14:textId="6391360A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54D2FC0B" w14:textId="77777777" w:rsidR="00535012" w:rsidRDefault="00535012">
                      <w:pPr>
                        <w:rPr>
                          <w:lang w:val="es-MX"/>
                        </w:rPr>
                      </w:pPr>
                    </w:p>
                    <w:p w14:paraId="6F826F04" w14:textId="77777777" w:rsidR="00E9774F" w:rsidRPr="00ED31DE" w:rsidRDefault="00E9774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B2632" w14:textId="1C921FBF" w:rsidR="00535012" w:rsidRDefault="005944A2">
      <w:proofErr w:type="gramStart"/>
      <w:r>
        <w:lastRenderedPageBreak/>
        <w:t>z</w:t>
      </w:r>
      <w:proofErr w:type="gramEnd"/>
    </w:p>
    <w:p w14:paraId="3BE7EF84" w14:textId="682A390D" w:rsidR="00535012" w:rsidRDefault="00A939F4" w:rsidP="000B536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20D52" wp14:editId="36DB9857">
                <wp:simplePos x="0" y="0"/>
                <wp:positionH relativeFrom="margin">
                  <wp:align>center</wp:align>
                </wp:positionH>
                <wp:positionV relativeFrom="paragraph">
                  <wp:posOffset>-842010</wp:posOffset>
                </wp:positionV>
                <wp:extent cx="5267325" cy="87439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0F8BA" w14:textId="21854804" w:rsidR="006836D3" w:rsidRPr="006836D3" w:rsidRDefault="006836D3" w:rsidP="006836D3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36D3"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>MARTES</w:t>
                            </w:r>
                          </w:p>
                          <w:p w14:paraId="7A8AB3AD" w14:textId="0F7B653F" w:rsidR="000276F7" w:rsidRDefault="000276F7" w:rsidP="00A939F4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Pre-desayuno: Batido de apio</w:t>
                            </w:r>
                          </w:p>
                          <w:p w14:paraId="7A268660" w14:textId="2A7E3B2D" w:rsidR="00A939F4" w:rsidRPr="004C2B6D" w:rsidRDefault="00A939F4" w:rsidP="00A939F4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594C2DB7" w14:textId="28FAECCE" w:rsidR="00A939F4" w:rsidRPr="004C2B6D" w:rsidRDefault="000B3A3C" w:rsidP="00A939F4">
                            <w:pPr>
                              <w:rPr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CO"/>
                              </w:rPr>
                              <w:t>1</w:t>
                            </w:r>
                            <w:r w:rsidR="004C2B6D" w:rsidRPr="004C2B6D">
                              <w:rPr>
                                <w:b/>
                                <w:sz w:val="20"/>
                                <w:szCs w:val="20"/>
                                <w:lang w:val="es-CO"/>
                              </w:rPr>
                              <w:t xml:space="preserve"> Guineo verde cocido + 90 g de Queso costeño y café sin azúcar o jugo sin azúcar (puedes usar endulzantes sin calorías) </w:t>
                            </w:r>
                          </w:p>
                          <w:p w14:paraId="5A82B7AB" w14:textId="77777777" w:rsidR="00A939F4" w:rsidRPr="004C2B6D" w:rsidRDefault="00A939F4" w:rsidP="00A939F4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C2B6D">
                              <w:rPr>
                                <w:sz w:val="20"/>
                                <w:szCs w:val="20"/>
                                <w:lang w:val="es-CO"/>
                              </w:rPr>
                              <w:t>SNACK AM</w:t>
                            </w:r>
                          </w:p>
                          <w:p w14:paraId="4083C991" w14:textId="13910483" w:rsidR="00A939F4" w:rsidRPr="004C2B6D" w:rsidRDefault="000B3A3C" w:rsidP="00A939F4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Picada de frutas al gusto (preferiblemente frutas verdes)</w:t>
                            </w:r>
                          </w:p>
                          <w:p w14:paraId="02F92975" w14:textId="77777777" w:rsidR="00A939F4" w:rsidRPr="00195097" w:rsidRDefault="00A939F4" w:rsidP="00A939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BB81524" w14:textId="77777777" w:rsidR="00A939F4" w:rsidRPr="00195097" w:rsidRDefault="00A939F4" w:rsidP="00A939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0C8F7D3B" w14:textId="0BE7DD88" w:rsidR="00A939F4" w:rsidRPr="004C2B6D" w:rsidRDefault="004C2B6D" w:rsidP="00A939F4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Burritos (tortilla bimbo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una sola XL</w:t>
                            </w: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)+ 120 Carne de res y vegetales al gusto (70 g</w:t>
                            </w:r>
                          </w:p>
                          <w:p w14:paraId="77C3F0C2" w14:textId="77777777" w:rsidR="00A939F4" w:rsidRPr="00195097" w:rsidRDefault="00A939F4" w:rsidP="00A939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2F848C0" w14:textId="77777777" w:rsidR="00A939F4" w:rsidRPr="004C2B6D" w:rsidRDefault="00A939F4" w:rsidP="00A939F4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03A590F9" w14:textId="77777777" w:rsidR="00A939F4" w:rsidRPr="004C2B6D" w:rsidRDefault="00A939F4" w:rsidP="00A939F4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Manzana verde + cucharada de mantequilla de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o frutos secos + batido de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01B75FB3" w14:textId="77777777" w:rsidR="00A939F4" w:rsidRPr="00195097" w:rsidRDefault="00A939F4" w:rsidP="00A939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2DF1530" w14:textId="77777777" w:rsidR="00A939F4" w:rsidRPr="004C2B6D" w:rsidRDefault="00A939F4" w:rsidP="00A939F4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CENA:</w:t>
                            </w:r>
                          </w:p>
                          <w:p w14:paraId="733CD75C" w14:textId="77777777" w:rsidR="00A939F4" w:rsidRPr="00195097" w:rsidRDefault="00A939F4" w:rsidP="00A939F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Preferiblemente consumir filetes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salmon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, tilapia, trucha por el aporte de grasas buenas y el bajo perfil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</w:t>
                            </w:r>
                          </w:p>
                          <w:p w14:paraId="001EDE2F" w14:textId="5502744B" w:rsidR="00A939F4" w:rsidRPr="004C2B6D" w:rsidRDefault="004C2B6D" w:rsidP="00A939F4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120 g de bistec de res +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vergetales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al gusto (90 </w:t>
                            </w:r>
                            <w:proofErr w:type="gram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gramos )</w:t>
                            </w:r>
                            <w:proofErr w:type="gramEnd"/>
                          </w:p>
                          <w:p w14:paraId="3B3E6AFF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49B7BC6" w14:textId="77777777" w:rsidR="00A939F4" w:rsidRPr="004C2B6D" w:rsidRDefault="00A939F4" w:rsidP="00A939F4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lang w:val="es-MX"/>
                              </w:rPr>
                              <w:t xml:space="preserve">BATIDO POST ENTRENO: </w:t>
                            </w:r>
                          </w:p>
                          <w:p w14:paraId="3BE83991" w14:textId="77777777" w:rsidR="00A939F4" w:rsidRPr="004C2B6D" w:rsidRDefault="00A939F4" w:rsidP="00A939F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lang w:val="es-MX"/>
                              </w:rPr>
                              <w:t xml:space="preserve">20 g de </w:t>
                            </w:r>
                            <w:proofErr w:type="spellStart"/>
                            <w:r w:rsidRPr="004C2B6D">
                              <w:rPr>
                                <w:b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4C2B6D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C2B6D">
                              <w:rPr>
                                <w:b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4C2B6D">
                              <w:rPr>
                                <w:b/>
                                <w:lang w:val="es-MX"/>
                              </w:rPr>
                              <w:t xml:space="preserve"> + 35 g de avena en hojuelas</w:t>
                            </w:r>
                          </w:p>
                          <w:p w14:paraId="56F532F6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B0E58E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63386C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787E26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8C3578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BEC293D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F6F18A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9CEF95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0A006AB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2C71F1" w14:textId="77777777" w:rsidR="00A939F4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1BD749" w14:textId="77777777" w:rsidR="00A939F4" w:rsidRPr="00ED31DE" w:rsidRDefault="00A939F4" w:rsidP="00A939F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0D52" id="Cuadro de texto 18" o:spid="_x0000_s1028" type="#_x0000_t202" style="position:absolute;margin-left:0;margin-top:-66.3pt;width:414.75pt;height:68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" fillcolor="white [3201]" strokeweight=".5pt">
                <v:textbox>
                  <w:txbxContent>
                    <w:p w14:paraId="47B0F8BA" w14:textId="21854804" w:rsidR="006836D3" w:rsidRPr="006836D3" w:rsidRDefault="006836D3" w:rsidP="006836D3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 w:rsidRPr="006836D3"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  <w:t>MARTES</w:t>
                      </w:r>
                    </w:p>
                    <w:p w14:paraId="7A8AB3AD" w14:textId="0F7B653F" w:rsidR="000276F7" w:rsidRDefault="000276F7" w:rsidP="00A939F4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Pre-desayuno: Batido de apio</w:t>
                      </w:r>
                    </w:p>
                    <w:p w14:paraId="7A268660" w14:textId="2A7E3B2D" w:rsidR="00A939F4" w:rsidRPr="004C2B6D" w:rsidRDefault="00A939F4" w:rsidP="00A939F4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594C2DB7" w14:textId="28FAECCE" w:rsidR="00A939F4" w:rsidRPr="004C2B6D" w:rsidRDefault="000B3A3C" w:rsidP="00A939F4">
                      <w:pPr>
                        <w:rPr>
                          <w:b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CO"/>
                        </w:rPr>
                        <w:t>1</w:t>
                      </w:r>
                      <w:r w:rsidR="004C2B6D" w:rsidRPr="004C2B6D">
                        <w:rPr>
                          <w:b/>
                          <w:sz w:val="20"/>
                          <w:szCs w:val="20"/>
                          <w:lang w:val="es-CO"/>
                        </w:rPr>
                        <w:t xml:space="preserve"> Guineo verde cocido + 90 g de Queso costeño y café sin azúcar o jugo sin azúcar (puedes usar endulzantes sin calorías) </w:t>
                      </w:r>
                    </w:p>
                    <w:p w14:paraId="5A82B7AB" w14:textId="77777777" w:rsidR="00A939F4" w:rsidRPr="004C2B6D" w:rsidRDefault="00A939F4" w:rsidP="00A939F4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4C2B6D">
                        <w:rPr>
                          <w:sz w:val="20"/>
                          <w:szCs w:val="20"/>
                          <w:lang w:val="es-CO"/>
                        </w:rPr>
                        <w:t>SNACK AM</w:t>
                      </w:r>
                    </w:p>
                    <w:p w14:paraId="4083C991" w14:textId="13910483" w:rsidR="00A939F4" w:rsidRPr="004C2B6D" w:rsidRDefault="000B3A3C" w:rsidP="00A939F4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Picada de frutas al gusto (preferiblemente frutas verdes)</w:t>
                      </w:r>
                    </w:p>
                    <w:p w14:paraId="02F92975" w14:textId="77777777" w:rsidR="00A939F4" w:rsidRPr="00195097" w:rsidRDefault="00A939F4" w:rsidP="00A939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2BB81524" w14:textId="77777777" w:rsidR="00A939F4" w:rsidRPr="00195097" w:rsidRDefault="00A939F4" w:rsidP="00A939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0C8F7D3B" w14:textId="0BE7DD88" w:rsidR="00A939F4" w:rsidRPr="004C2B6D" w:rsidRDefault="004C2B6D" w:rsidP="00A939F4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Burritos (tortilla bimbo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una sola XL</w:t>
                      </w: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)+ 120 Carne de res y vegetales al gusto (70 g</w:t>
                      </w:r>
                    </w:p>
                    <w:p w14:paraId="77C3F0C2" w14:textId="77777777" w:rsidR="00A939F4" w:rsidRPr="00195097" w:rsidRDefault="00A939F4" w:rsidP="00A939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2F848C0" w14:textId="77777777" w:rsidR="00A939F4" w:rsidRPr="004C2B6D" w:rsidRDefault="00A939F4" w:rsidP="00A939F4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03A590F9" w14:textId="77777777" w:rsidR="00A939F4" w:rsidRPr="004C2B6D" w:rsidRDefault="00A939F4" w:rsidP="00A939F4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Manzana verde + cucharada de mantequilla de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o frutos secos + batido de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01B75FB3" w14:textId="77777777" w:rsidR="00A939F4" w:rsidRPr="00195097" w:rsidRDefault="00A939F4" w:rsidP="00A939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72DF1530" w14:textId="77777777" w:rsidR="00A939F4" w:rsidRPr="004C2B6D" w:rsidRDefault="00A939F4" w:rsidP="00A939F4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CENA:</w:t>
                      </w:r>
                    </w:p>
                    <w:p w14:paraId="733CD75C" w14:textId="77777777" w:rsidR="00A939F4" w:rsidRPr="00195097" w:rsidRDefault="00A939F4" w:rsidP="00A939F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Preferiblemente consumir filetes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salmon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, tilapia, trucha por el aporte de grasas buenas y el bajo perfil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</w:t>
                      </w:r>
                    </w:p>
                    <w:p w14:paraId="001EDE2F" w14:textId="5502744B" w:rsidR="00A939F4" w:rsidRPr="004C2B6D" w:rsidRDefault="004C2B6D" w:rsidP="00A939F4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120 g de bistec de res +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vergetales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al gusto (90 </w:t>
                      </w:r>
                      <w:proofErr w:type="gram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gramos )</w:t>
                      </w:r>
                      <w:proofErr w:type="gramEnd"/>
                    </w:p>
                    <w:p w14:paraId="3B3E6AFF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649B7BC6" w14:textId="77777777" w:rsidR="00A939F4" w:rsidRPr="004C2B6D" w:rsidRDefault="00A939F4" w:rsidP="00A939F4">
                      <w:pPr>
                        <w:rPr>
                          <w:color w:val="FF000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lang w:val="es-MX"/>
                        </w:rPr>
                        <w:t xml:space="preserve">BATIDO POST ENTRENO: </w:t>
                      </w:r>
                    </w:p>
                    <w:p w14:paraId="3BE83991" w14:textId="77777777" w:rsidR="00A939F4" w:rsidRPr="004C2B6D" w:rsidRDefault="00A939F4" w:rsidP="00A939F4">
                      <w:pPr>
                        <w:rPr>
                          <w:b/>
                          <w:lang w:val="es-MX"/>
                        </w:rPr>
                      </w:pPr>
                      <w:r w:rsidRPr="004C2B6D">
                        <w:rPr>
                          <w:b/>
                          <w:lang w:val="es-MX"/>
                        </w:rPr>
                        <w:t xml:space="preserve">20 g de </w:t>
                      </w:r>
                      <w:proofErr w:type="spellStart"/>
                      <w:r w:rsidRPr="004C2B6D">
                        <w:rPr>
                          <w:b/>
                          <w:lang w:val="es-MX"/>
                        </w:rPr>
                        <w:t>Whey</w:t>
                      </w:r>
                      <w:proofErr w:type="spellEnd"/>
                      <w:r w:rsidRPr="004C2B6D">
                        <w:rPr>
                          <w:b/>
                          <w:lang w:val="es-MX"/>
                        </w:rPr>
                        <w:t xml:space="preserve"> </w:t>
                      </w:r>
                      <w:proofErr w:type="spellStart"/>
                      <w:r w:rsidRPr="004C2B6D">
                        <w:rPr>
                          <w:b/>
                          <w:lang w:val="es-MX"/>
                        </w:rPr>
                        <w:t>Protein</w:t>
                      </w:r>
                      <w:proofErr w:type="spellEnd"/>
                      <w:r w:rsidRPr="004C2B6D">
                        <w:rPr>
                          <w:b/>
                          <w:lang w:val="es-MX"/>
                        </w:rPr>
                        <w:t xml:space="preserve"> + 35 g de avena en hojuelas</w:t>
                      </w:r>
                    </w:p>
                    <w:p w14:paraId="56F532F6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17B0E58E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7863386C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11787E26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568C3578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5BEC293D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0DF6F18A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559CEF95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00A006AB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162C71F1" w14:textId="77777777" w:rsidR="00A939F4" w:rsidRDefault="00A939F4" w:rsidP="00A939F4">
                      <w:pPr>
                        <w:rPr>
                          <w:lang w:val="es-MX"/>
                        </w:rPr>
                      </w:pPr>
                    </w:p>
                    <w:p w14:paraId="421BD749" w14:textId="77777777" w:rsidR="00A939F4" w:rsidRPr="00ED31DE" w:rsidRDefault="00A939F4" w:rsidP="00A939F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718E1" w14:textId="70437D48" w:rsidR="00535012" w:rsidRDefault="00535012">
      <w:r>
        <w:br w:type="page"/>
      </w:r>
    </w:p>
    <w:p w14:paraId="19316E5C" w14:textId="1ABA1089" w:rsidR="003316CE" w:rsidRDefault="006836D3" w:rsidP="000B536F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A57D0" wp14:editId="6F19204C">
                <wp:simplePos x="0" y="0"/>
                <wp:positionH relativeFrom="margin">
                  <wp:align>center</wp:align>
                </wp:positionH>
                <wp:positionV relativeFrom="paragraph">
                  <wp:posOffset>-842010</wp:posOffset>
                </wp:positionV>
                <wp:extent cx="5267325" cy="87439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4AAB7" w14:textId="313BFC64" w:rsidR="006836D3" w:rsidRDefault="006836D3" w:rsidP="006836D3">
                            <w:pPr>
                              <w:jc w:val="center"/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36D3"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 xml:space="preserve">MIERCOLES </w:t>
                            </w:r>
                          </w:p>
                          <w:p w14:paraId="6C04C2F5" w14:textId="77777777" w:rsidR="00466848" w:rsidRPr="006836D3" w:rsidRDefault="00466848" w:rsidP="006836D3">
                            <w:pPr>
                              <w:jc w:val="center"/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DB81855" w14:textId="6A8A3AEF" w:rsidR="00466848" w:rsidRDefault="00466848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PRE DESAYUNO BATIDO DE APIO</w:t>
                            </w:r>
                          </w:p>
                          <w:p w14:paraId="4D2630B5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MENU BAJO EN CARBOHIDRATOS</w:t>
                            </w:r>
                          </w:p>
                          <w:p w14:paraId="4D275DC1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7A449252" w14:textId="79DFA52E" w:rsidR="006836D3" w:rsidRPr="00195097" w:rsidRDefault="000276F7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Tortilla con 4 huevos, vegetales a</w:t>
                            </w:r>
                            <w:r w:rsidR="00466848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l gusto y 80g de frutos secos + taza de </w:t>
                            </w:r>
                            <w:proofErr w:type="spellStart"/>
                            <w:r w:rsidR="00466848">
                              <w:rPr>
                                <w:sz w:val="20"/>
                                <w:szCs w:val="20"/>
                                <w:lang w:val="es-MX"/>
                              </w:rPr>
                              <w:t>cafe</w:t>
                            </w:r>
                            <w:proofErr w:type="spellEnd"/>
                          </w:p>
                          <w:p w14:paraId="33AE527E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19F8B9B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AM</w:t>
                            </w:r>
                          </w:p>
                          <w:p w14:paraId="20BB9F5D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1:</w:t>
                            </w:r>
                          </w:p>
                          <w:p w14:paraId="58DD7565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Batido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(Bi Pro)</w:t>
                            </w: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(20g) + Cucharada de mantequilla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</w:p>
                          <w:p w14:paraId="42ED8FE3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2: </w:t>
                            </w:r>
                          </w:p>
                          <w:p w14:paraId="2EB5DC65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120 g de filete de pollo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esmechado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+ 2 tazas de ensalada verde y 80 g de piña en cubitos</w:t>
                            </w:r>
                          </w:p>
                          <w:p w14:paraId="11D4DBDF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3: Gelatina sin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azucar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sabor a fresa + 20 g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</w:p>
                          <w:p w14:paraId="2E03B0F0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4: Yogurt Griego sin azúcar + frutos secos y media manzana verde</w:t>
                            </w:r>
                          </w:p>
                          <w:p w14:paraId="5EA7A022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FB713FD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0D86B05F" w14:textId="4CA9BDF2" w:rsidR="006836D3" w:rsidRPr="00195097" w:rsidRDefault="00466848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150</w:t>
                            </w:r>
                            <w:r w:rsidR="006836D3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g de filete de res, pechuga, Salmon, tilapia o lomo de cerdo +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60</w:t>
                            </w:r>
                            <w:r w:rsidR="006836D3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g de arroz integral</w:t>
                            </w:r>
                          </w:p>
                          <w:p w14:paraId="0328EFB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2 tazas Ensalada verde (Los vegetales son al gusto)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+ 80 g de aguacate</w:t>
                            </w:r>
                          </w:p>
                          <w:p w14:paraId="5481636C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2D01090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03182521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Lo más recomendable es consumir comidas que aporten saciedad</w:t>
                            </w:r>
                          </w:p>
                          <w:p w14:paraId="50551B09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Ej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: 120 g de filete de pollo </w:t>
                            </w:r>
                          </w:p>
                          <w:p w14:paraId="6BFB1402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80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gde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aguacate </w:t>
                            </w:r>
                          </w:p>
                          <w:p w14:paraId="1A3B90EE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Vegetales</w:t>
                            </w:r>
                          </w:p>
                          <w:p w14:paraId="7A33CC34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02DED9D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2 para snack PM</w:t>
                            </w:r>
                          </w:p>
                          <w:p w14:paraId="6D016A49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</w:t>
                            </w: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ucharada de mantequilla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o frutos secos + batido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(BI Pro)</w:t>
                            </w:r>
                          </w:p>
                          <w:p w14:paraId="6A5772F2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7E194A4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CENA:</w:t>
                            </w:r>
                          </w:p>
                          <w:p w14:paraId="6410328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Preferiblemente consumir filetes de Salmon, tilapia, trucha por el aporte de grasas buenas y el bajo perfil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 y 40 g de aguacate.</w:t>
                            </w:r>
                          </w:p>
                          <w:p w14:paraId="5C6FC59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120 g de filete de tilapia + vegetales salteados y cucharada de aceite de oliva</w:t>
                            </w:r>
                          </w:p>
                          <w:p w14:paraId="46FC8D3F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C37DBB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BB5297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45C34A8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5D0E03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CEF6207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9097B0" w14:textId="77777777" w:rsidR="006836D3" w:rsidRPr="00ED31DE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57D0" id="Cuadro de texto 30" o:spid="_x0000_s1029" type="#_x0000_t202" style="position:absolute;margin-left:0;margin-top:-66.3pt;width:414.75pt;height:688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" fillcolor="white [3201]" strokeweight=".5pt">
                <v:textbox>
                  <w:txbxContent>
                    <w:p w14:paraId="6A54AAB7" w14:textId="313BFC64" w:rsidR="006836D3" w:rsidRDefault="006836D3" w:rsidP="006836D3">
                      <w:pPr>
                        <w:jc w:val="center"/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 w:rsidRPr="006836D3"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  <w:t xml:space="preserve">MIERCOLES </w:t>
                      </w:r>
                    </w:p>
                    <w:p w14:paraId="6C04C2F5" w14:textId="77777777" w:rsidR="00466848" w:rsidRPr="006836D3" w:rsidRDefault="00466848" w:rsidP="006836D3">
                      <w:pPr>
                        <w:jc w:val="center"/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</w:p>
                    <w:p w14:paraId="0DB81855" w14:textId="6A8A3AEF" w:rsidR="00466848" w:rsidRDefault="00466848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PRE DESAYUNO BATIDO DE APIO</w:t>
                      </w:r>
                    </w:p>
                    <w:p w14:paraId="4D2630B5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MENU BAJO EN CARBOHIDRATOS</w:t>
                      </w:r>
                    </w:p>
                    <w:p w14:paraId="4D275DC1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7A449252" w14:textId="79DFA52E" w:rsidR="006836D3" w:rsidRPr="00195097" w:rsidRDefault="000276F7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Tortilla con 4 huevos, vegetales a</w:t>
                      </w:r>
                      <w:r w:rsidR="00466848">
                        <w:rPr>
                          <w:sz w:val="20"/>
                          <w:szCs w:val="20"/>
                          <w:lang w:val="es-MX"/>
                        </w:rPr>
                        <w:t xml:space="preserve">l gusto y 80g de frutos secos + taza de </w:t>
                      </w:r>
                      <w:proofErr w:type="spellStart"/>
                      <w:r w:rsidR="00466848">
                        <w:rPr>
                          <w:sz w:val="20"/>
                          <w:szCs w:val="20"/>
                          <w:lang w:val="es-MX"/>
                        </w:rPr>
                        <w:t>cafe</w:t>
                      </w:r>
                      <w:proofErr w:type="spellEnd"/>
                    </w:p>
                    <w:p w14:paraId="33AE527E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419F8B9B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AM</w:t>
                      </w:r>
                    </w:p>
                    <w:p w14:paraId="20BB9F5D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1:</w:t>
                      </w:r>
                    </w:p>
                    <w:p w14:paraId="58DD7565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Batido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(Bi Pro)</w:t>
                      </w: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(20g) + Cucharada de mantequilla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</w:p>
                    <w:p w14:paraId="42ED8FE3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2: </w:t>
                      </w:r>
                    </w:p>
                    <w:p w14:paraId="2EB5DC65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120 g de filete de pollo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esmechado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+ 2 tazas de ensalada verde y 80 g de piña en cubitos</w:t>
                      </w:r>
                    </w:p>
                    <w:p w14:paraId="11D4DBDF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3: Gelatina sin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azucar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sabor a fresa + 20 g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</w:p>
                    <w:p w14:paraId="2E03B0F0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4: Yogurt Griego sin azúcar + frutos secos y media manzana verde</w:t>
                      </w:r>
                    </w:p>
                    <w:p w14:paraId="5EA7A022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FB713FD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0D86B05F" w14:textId="4CA9BDF2" w:rsidR="006836D3" w:rsidRPr="00195097" w:rsidRDefault="00466848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150</w:t>
                      </w:r>
                      <w:r w:rsidR="006836D3"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g de filete de res, pechuga, Salmon, tilapia o lomo de cerdo +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60</w:t>
                      </w:r>
                      <w:r w:rsidR="006836D3"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g de arroz integral</w:t>
                      </w:r>
                    </w:p>
                    <w:p w14:paraId="0328EFB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2 tazas Ensalada verde (Los vegetales son al gusto)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+ 80 g de aguacate</w:t>
                      </w:r>
                    </w:p>
                    <w:p w14:paraId="5481636C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2D01090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03182521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Lo más recomendable es consumir comidas que aporten saciedad</w:t>
                      </w:r>
                    </w:p>
                    <w:p w14:paraId="50551B09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Ej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: 120 g de filete de pollo </w:t>
                      </w:r>
                    </w:p>
                    <w:p w14:paraId="6BFB1402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80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gde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aguacate </w:t>
                      </w:r>
                    </w:p>
                    <w:p w14:paraId="1A3B90EE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Vegetales</w:t>
                      </w:r>
                    </w:p>
                    <w:p w14:paraId="7A33CC34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02DED9D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2 para snack PM</w:t>
                      </w:r>
                    </w:p>
                    <w:p w14:paraId="6D016A49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C</w:t>
                      </w: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ucharada de mantequilla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o frutos secos + batido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(BI Pro)</w:t>
                      </w:r>
                    </w:p>
                    <w:p w14:paraId="6A5772F2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7E194A4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CENA:</w:t>
                      </w:r>
                    </w:p>
                    <w:p w14:paraId="6410328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Preferiblemente consumir filetes de Salmon, tilapia, trucha por el aporte de grasas buenas y el bajo perfil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 y 40 g de aguacate.</w:t>
                      </w:r>
                    </w:p>
                    <w:p w14:paraId="5C6FC59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120 g de filete de tilapia + vegetales salteados y cucharada de aceite de oliva</w:t>
                      </w:r>
                    </w:p>
                    <w:p w14:paraId="46FC8D3F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1C37DBB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23BB5297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45C34A8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05D0E03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CEF6207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69097B0" w14:textId="77777777" w:rsidR="006836D3" w:rsidRPr="00ED31DE" w:rsidRDefault="006836D3" w:rsidP="006836D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6233F" w14:textId="3F723077" w:rsidR="003316CE" w:rsidRDefault="003316CE">
      <w:r>
        <w:br w:type="page"/>
      </w:r>
    </w:p>
    <w:p w14:paraId="450C6552" w14:textId="5C6FEECB" w:rsidR="003316CE" w:rsidRDefault="006836D3" w:rsidP="000B536F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8BCA2" wp14:editId="3D3162D3">
                <wp:simplePos x="0" y="0"/>
                <wp:positionH relativeFrom="margin">
                  <wp:posOffset>-409575</wp:posOffset>
                </wp:positionH>
                <wp:positionV relativeFrom="paragraph">
                  <wp:posOffset>-886460</wp:posOffset>
                </wp:positionV>
                <wp:extent cx="5267325" cy="87439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8772A" w14:textId="77777777" w:rsidR="006836D3" w:rsidRDefault="006836D3" w:rsidP="006836D3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>JUEVES</w:t>
                            </w:r>
                          </w:p>
                          <w:p w14:paraId="0B2A728E" w14:textId="77777777" w:rsidR="00466848" w:rsidRPr="006836D3" w:rsidRDefault="00466848" w:rsidP="006836D3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6796462" w14:textId="5137FD7F" w:rsidR="00466848" w:rsidRDefault="00466848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PRE DESAYUNO BATIADO DE APIO</w:t>
                            </w:r>
                          </w:p>
                          <w:p w14:paraId="303070C5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4D6303F1" w14:textId="618174D2" w:rsidR="006836D3" w:rsidRPr="00920141" w:rsidRDefault="00466848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Pancakes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de 3 huevos 2 cucharadas de avena en hojuelas medio banano y mantequilla de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y mermelada sin azúcar (Desayuno cargado)</w:t>
                            </w:r>
                          </w:p>
                          <w:p w14:paraId="6A9B0E3D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97E2442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AM</w:t>
                            </w:r>
                          </w:p>
                          <w:p w14:paraId="5741D99B" w14:textId="77777777" w:rsidR="006836D3" w:rsidRPr="00920141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Gelatina sin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azucar</w:t>
                            </w:r>
                            <w:proofErr w:type="spellEnd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sabor a fresa + 20 g de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(Bi Pro)</w:t>
                            </w:r>
                          </w:p>
                          <w:p w14:paraId="14460327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CF39B99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08A531C6" w14:textId="4D1AB2E5" w:rsidR="006836D3" w:rsidRPr="00920141" w:rsidRDefault="00466848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150</w:t>
                            </w:r>
                            <w:r w:rsidR="006836D3"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g de filete 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e res y vegetales salteados+ 80</w:t>
                            </w:r>
                            <w:r w:rsidR="006836D3"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g de arroz integral</w:t>
                            </w:r>
                          </w:p>
                          <w:p w14:paraId="44732FB4" w14:textId="77777777" w:rsidR="006836D3" w:rsidRPr="00920141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2 tazas Ensalada verde (Los vegetales son al gusto)</w:t>
                            </w:r>
                          </w:p>
                          <w:p w14:paraId="11F9DDC4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9BD65B8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31F4228E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Lo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mas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recomendable es consumir comidas que aporten saciedad</w:t>
                            </w:r>
                          </w:p>
                          <w:p w14:paraId="7DDE6BD6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Ej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: 120 g de filete de pollo </w:t>
                            </w:r>
                          </w:p>
                          <w:p w14:paraId="58DBF12B" w14:textId="77777777" w:rsidR="006836D3" w:rsidRPr="00920141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80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gde</w:t>
                            </w:r>
                            <w:proofErr w:type="spellEnd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aguacate y puedes agregar vegetales al gusto (30 gramos)</w:t>
                            </w:r>
                          </w:p>
                          <w:p w14:paraId="08BFE55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4CE624C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C9DC4B8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2 para snack PM</w:t>
                            </w:r>
                          </w:p>
                          <w:p w14:paraId="0B9088C9" w14:textId="77777777" w:rsidR="006836D3" w:rsidRPr="00920141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Manzana verde + cucharada de mantequilla de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o frutos secos + batido de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42DC3480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4D6F628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CENA:</w:t>
                            </w:r>
                          </w:p>
                          <w:p w14:paraId="15AE2657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Preferiblemente consumir filetes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salmon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, tilapia, trucha por el aporte de grasas buenas y el bajo perfil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</w:t>
                            </w:r>
                          </w:p>
                          <w:p w14:paraId="550187DC" w14:textId="77777777" w:rsidR="006836D3" w:rsidRPr="00920141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20141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120 g de filete de tilapia + vegetales salteados y cucharada de aceite de oliva</w:t>
                            </w:r>
                          </w:p>
                          <w:p w14:paraId="36C5DBDD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907810" w14:textId="77777777" w:rsidR="006836D3" w:rsidRPr="004C2B6D" w:rsidRDefault="006836D3" w:rsidP="006836D3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lang w:val="es-MX"/>
                              </w:rPr>
                              <w:t xml:space="preserve">BATIDO POST ENTRENO: </w:t>
                            </w:r>
                          </w:p>
                          <w:p w14:paraId="445AE24B" w14:textId="2D34B4C0" w:rsidR="006836D3" w:rsidRPr="00330D32" w:rsidRDefault="006836D3" w:rsidP="006836D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20 g de </w:t>
                            </w:r>
                            <w:proofErr w:type="spellStart"/>
                            <w:r w:rsidRPr="00330D32">
                              <w:rPr>
                                <w:b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30D32">
                              <w:rPr>
                                <w:b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</w:p>
                          <w:p w14:paraId="6DA820F9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605E678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6766BC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DCE54F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55C537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7BADB1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9C3298E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1E06A7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F1F4E3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4C4F21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847457" w14:textId="77777777" w:rsidR="006836D3" w:rsidRPr="00ED31DE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BCA2" id="Cuadro de texto 21" o:spid="_x0000_s1030" type="#_x0000_t202" style="position:absolute;margin-left:-32.25pt;margin-top:-69.8pt;width:414.75pt;height:68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HjVAIAALI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" fillcolor="white [3201]" strokeweight=".5pt">
                <v:textbox>
                  <w:txbxContent>
                    <w:p w14:paraId="4BE8772A" w14:textId="77777777" w:rsidR="006836D3" w:rsidRDefault="006836D3" w:rsidP="006836D3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  <w:t>JUEVES</w:t>
                      </w:r>
                    </w:p>
                    <w:p w14:paraId="0B2A728E" w14:textId="77777777" w:rsidR="00466848" w:rsidRPr="006836D3" w:rsidRDefault="00466848" w:rsidP="006836D3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</w:p>
                    <w:p w14:paraId="76796462" w14:textId="5137FD7F" w:rsidR="00466848" w:rsidRDefault="00466848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PRE DESAYUNO BATIADO DE APIO</w:t>
                      </w:r>
                    </w:p>
                    <w:p w14:paraId="303070C5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4D6303F1" w14:textId="618174D2" w:rsidR="006836D3" w:rsidRPr="00920141" w:rsidRDefault="00466848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Pancakes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de 3 huevos 2 cucharadas de avena en hojuelas medio banano y mantequilla de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y mermelada sin azúcar (Desayuno cargado)</w:t>
                      </w:r>
                    </w:p>
                    <w:p w14:paraId="6A9B0E3D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97E2442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AM</w:t>
                      </w:r>
                    </w:p>
                    <w:p w14:paraId="5741D99B" w14:textId="77777777" w:rsidR="006836D3" w:rsidRPr="00920141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Gelatina sin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azucar</w:t>
                      </w:r>
                      <w:proofErr w:type="spellEnd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sabor a fresa + 20 g de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(Bi Pro)</w:t>
                      </w:r>
                    </w:p>
                    <w:p w14:paraId="14460327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</w:p>
                    <w:p w14:paraId="5CF39B99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08A531C6" w14:textId="4D1AB2E5" w:rsidR="006836D3" w:rsidRPr="00920141" w:rsidRDefault="00466848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150</w:t>
                      </w:r>
                      <w:r w:rsidR="006836D3"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g de filete d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e res y vegetales salteados+ 80</w:t>
                      </w:r>
                      <w:r w:rsidR="006836D3"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g de arroz integral</w:t>
                      </w:r>
                    </w:p>
                    <w:p w14:paraId="44732FB4" w14:textId="77777777" w:rsidR="006836D3" w:rsidRPr="00920141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2 tazas Ensalada verde (Los vegetales son al gusto)</w:t>
                      </w:r>
                    </w:p>
                    <w:p w14:paraId="11F9DDC4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9BD65B8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31F4228E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Lo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mas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recomendable es consumir comidas que aporten saciedad</w:t>
                      </w:r>
                    </w:p>
                    <w:p w14:paraId="7DDE6BD6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Ej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: 120 g de filete de pollo </w:t>
                      </w:r>
                    </w:p>
                    <w:p w14:paraId="58DBF12B" w14:textId="77777777" w:rsidR="006836D3" w:rsidRPr="00920141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80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gde</w:t>
                      </w:r>
                      <w:proofErr w:type="spellEnd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aguacate y puedes agregar vegetales al gusto (30 gramos)</w:t>
                      </w:r>
                    </w:p>
                    <w:p w14:paraId="08BFE55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44CE624C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C9DC4B8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2 para snack PM</w:t>
                      </w:r>
                    </w:p>
                    <w:p w14:paraId="0B9088C9" w14:textId="77777777" w:rsidR="006836D3" w:rsidRPr="00920141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Manzana verde + cucharada de mantequilla de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o frutos secos + batido de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42DC3480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4D6F628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CENA:</w:t>
                      </w:r>
                    </w:p>
                    <w:p w14:paraId="15AE2657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Preferiblemente consumir filetes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salmon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, tilapia, trucha por el aporte de grasas buenas y el bajo perfil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</w:t>
                      </w:r>
                    </w:p>
                    <w:p w14:paraId="550187DC" w14:textId="77777777" w:rsidR="006836D3" w:rsidRPr="00920141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920141">
                        <w:rPr>
                          <w:b/>
                          <w:sz w:val="20"/>
                          <w:szCs w:val="20"/>
                          <w:lang w:val="es-MX"/>
                        </w:rPr>
                        <w:t>120 g de filete de tilapia + vegetales salteados y cucharada de aceite de oliva</w:t>
                      </w:r>
                    </w:p>
                    <w:p w14:paraId="36C5DBDD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F907810" w14:textId="77777777" w:rsidR="006836D3" w:rsidRPr="004C2B6D" w:rsidRDefault="006836D3" w:rsidP="006836D3">
                      <w:pPr>
                        <w:rPr>
                          <w:color w:val="FF000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lang w:val="es-MX"/>
                        </w:rPr>
                        <w:t xml:space="preserve">BATIDO POST ENTRENO: </w:t>
                      </w:r>
                    </w:p>
                    <w:p w14:paraId="445AE24B" w14:textId="2D34B4C0" w:rsidR="006836D3" w:rsidRPr="00330D32" w:rsidRDefault="006836D3" w:rsidP="006836D3">
                      <w:pPr>
                        <w:rPr>
                          <w:b/>
                          <w:lang w:val="es-MX"/>
                        </w:rPr>
                      </w:pPr>
                      <w:r w:rsidRPr="00330D32">
                        <w:rPr>
                          <w:b/>
                          <w:lang w:val="es-MX"/>
                        </w:rPr>
                        <w:t xml:space="preserve">20 g de </w:t>
                      </w:r>
                      <w:proofErr w:type="spellStart"/>
                      <w:r w:rsidRPr="00330D32">
                        <w:rPr>
                          <w:b/>
                          <w:lang w:val="es-MX"/>
                        </w:rPr>
                        <w:t>Whey</w:t>
                      </w:r>
                      <w:proofErr w:type="spellEnd"/>
                      <w:r w:rsidRPr="00330D32">
                        <w:rPr>
                          <w:b/>
                          <w:lang w:val="es-MX"/>
                        </w:rPr>
                        <w:t xml:space="preserve"> </w:t>
                      </w:r>
                      <w:proofErr w:type="spellStart"/>
                      <w:r w:rsidRPr="00330D32">
                        <w:rPr>
                          <w:b/>
                          <w:lang w:val="es-MX"/>
                        </w:rPr>
                        <w:t>Protein</w:t>
                      </w:r>
                      <w:proofErr w:type="spellEnd"/>
                      <w:r w:rsidRPr="00330D32">
                        <w:rPr>
                          <w:b/>
                          <w:lang w:val="es-MX"/>
                        </w:rPr>
                        <w:t xml:space="preserve"> </w:t>
                      </w:r>
                    </w:p>
                    <w:p w14:paraId="6DA820F9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605E678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B6766BC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8DCE54F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D55C537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E7BADB1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39C3298E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F1E06A7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DF1F4E3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64C4F21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8847457" w14:textId="77777777" w:rsidR="006836D3" w:rsidRPr="00ED31DE" w:rsidRDefault="006836D3" w:rsidP="006836D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581218" w14:textId="5EC88878" w:rsidR="003316CE" w:rsidRDefault="003316CE">
      <w:r>
        <w:br w:type="page"/>
      </w:r>
    </w:p>
    <w:p w14:paraId="1E917EF3" w14:textId="1E2CE548" w:rsidR="003316CE" w:rsidRDefault="006836D3" w:rsidP="000B536F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4B899" wp14:editId="76FDA459">
                <wp:simplePos x="0" y="0"/>
                <wp:positionH relativeFrom="margin">
                  <wp:align>center</wp:align>
                </wp:positionH>
                <wp:positionV relativeFrom="paragraph">
                  <wp:posOffset>-838835</wp:posOffset>
                </wp:positionV>
                <wp:extent cx="5267325" cy="874395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E58F3" w14:textId="74F41315" w:rsidR="006836D3" w:rsidRPr="006836D3" w:rsidRDefault="006836D3" w:rsidP="006836D3">
                            <w:pPr>
                              <w:jc w:val="center"/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>VIERNES</w:t>
                            </w:r>
                          </w:p>
                          <w:p w14:paraId="09B74D34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MENU BAJO EN CARBOHIDRATOS</w:t>
                            </w:r>
                          </w:p>
                          <w:p w14:paraId="7983C743" w14:textId="4F806188" w:rsidR="00466848" w:rsidRDefault="00466848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PRE DESAYUNO: BATIDO DE APIO en ayunas</w:t>
                            </w:r>
                          </w:p>
                          <w:p w14:paraId="58197F15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652D357F" w14:textId="5E0C8180" w:rsidR="006836D3" w:rsidRPr="00195097" w:rsidRDefault="00466848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80 g de Tocineta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,100g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aguacate , 100 g de pollo en trocitos 3huevos enteros. Preparar al gusto.</w:t>
                            </w:r>
                          </w:p>
                          <w:p w14:paraId="126A466C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21C4553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AM</w:t>
                            </w:r>
                          </w:p>
                          <w:p w14:paraId="619C3B72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1:</w:t>
                            </w:r>
                          </w:p>
                          <w:p w14:paraId="41A16A64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Batido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(Bi Pro)</w:t>
                            </w: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(20g) + Cucharada de mantequilla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</w:p>
                          <w:p w14:paraId="687B6055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2: </w:t>
                            </w:r>
                          </w:p>
                          <w:p w14:paraId="602B8D32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120 g de filete de pollo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esmechado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+ 2 tazas de ensalada verde y 80 g de piña en cubitos</w:t>
                            </w:r>
                          </w:p>
                          <w:p w14:paraId="01D49BB9" w14:textId="77777777" w:rsidR="006836D3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3: Gelatina sin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azucar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sabor a fresa + 20 g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</w:p>
                          <w:p w14:paraId="5466B28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4: Yogurt Griego sin azúcar + frutos secos y media manzana verde</w:t>
                            </w:r>
                          </w:p>
                          <w:p w14:paraId="02DC4A08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810BC9E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1520DD95" w14:textId="3BA12703" w:rsidR="006836D3" w:rsidRPr="00195097" w:rsidRDefault="00466848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150</w:t>
                            </w:r>
                            <w:r w:rsidR="006836D3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g de filete de res, pechuga, Salmon, tilapia o lomo de cerdo +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60</w:t>
                            </w:r>
                            <w:r w:rsidR="006836D3"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g de arroz integral</w:t>
                            </w:r>
                          </w:p>
                          <w:p w14:paraId="28E161FD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2 tazas Ensalada verde (Los vegetales son al gusto)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+ 80 g de aguacate</w:t>
                            </w:r>
                          </w:p>
                          <w:p w14:paraId="6978FDF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1B43C35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5A7695AB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Lo más recomendable es consumir comidas que aporten saciedad</w:t>
                            </w:r>
                          </w:p>
                          <w:p w14:paraId="1258A7D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Ej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: 120 g de filete de pollo </w:t>
                            </w:r>
                          </w:p>
                          <w:p w14:paraId="6E2C0ACB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80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gde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aguacate </w:t>
                            </w:r>
                          </w:p>
                          <w:p w14:paraId="2AA6FB38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Vegetales</w:t>
                            </w:r>
                          </w:p>
                          <w:p w14:paraId="6300555B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ED75EE0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2 para snack PM</w:t>
                            </w:r>
                          </w:p>
                          <w:p w14:paraId="475F708C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</w:t>
                            </w: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ucharada de mantequilla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o frutos secos + batido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(BI Pro)</w:t>
                            </w:r>
                          </w:p>
                          <w:p w14:paraId="336D750A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92FD3BB" w14:textId="77777777" w:rsidR="006836D3" w:rsidRPr="005B0501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0501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CENA:</w:t>
                            </w:r>
                          </w:p>
                          <w:p w14:paraId="0ADA7146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Preferiblemente consumir filetes de Salmon, tilapia, trucha por el aporte de grasas buenas y el bajo perfil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 y 40 g de aguacate.</w:t>
                            </w:r>
                          </w:p>
                          <w:p w14:paraId="793830B7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120 g de filete de tilapia + vegetales salteados y cucharada de aceite de oliva</w:t>
                            </w:r>
                          </w:p>
                          <w:p w14:paraId="7BB1D5B6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060A36C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66A4D43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22D3E2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278F6C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EB5E1B3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A06419" w14:textId="77777777" w:rsidR="006836D3" w:rsidRPr="00ED31DE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B899" id="Cuadro de texto 34" o:spid="_x0000_s1031" type="#_x0000_t202" style="position:absolute;margin-left:0;margin-top:-66.05pt;width:414.75pt;height:688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" fillcolor="white [3201]" strokeweight=".5pt">
                <v:textbox>
                  <w:txbxContent>
                    <w:p w14:paraId="654E58F3" w14:textId="74F41315" w:rsidR="006836D3" w:rsidRPr="006836D3" w:rsidRDefault="006836D3" w:rsidP="006836D3">
                      <w:pPr>
                        <w:jc w:val="center"/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color w:val="00B050"/>
                          <w:sz w:val="20"/>
                          <w:szCs w:val="20"/>
                          <w:lang w:val="es-MX"/>
                        </w:rPr>
                        <w:t>VIERNES</w:t>
                      </w:r>
                    </w:p>
                    <w:p w14:paraId="09B74D34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MENU BAJO EN CARBOHIDRATOS</w:t>
                      </w:r>
                    </w:p>
                    <w:p w14:paraId="7983C743" w14:textId="4F806188" w:rsidR="00466848" w:rsidRDefault="00466848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PRE DESAYUNO: BATIDO DE APIO en ayunas</w:t>
                      </w:r>
                    </w:p>
                    <w:p w14:paraId="58197F15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652D357F" w14:textId="5E0C8180" w:rsidR="006836D3" w:rsidRPr="00195097" w:rsidRDefault="00466848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80 g de Tocineta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MX"/>
                        </w:rPr>
                        <w:t>,100g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aguacate , 100 g de pollo en trocitos 3huevos enteros. Preparar al gusto.</w:t>
                      </w:r>
                    </w:p>
                    <w:p w14:paraId="126A466C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21C4553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AM</w:t>
                      </w:r>
                    </w:p>
                    <w:p w14:paraId="619C3B72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1:</w:t>
                      </w:r>
                    </w:p>
                    <w:p w14:paraId="41A16A64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Batido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(Bi Pro)</w:t>
                      </w: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(20g) + Cucharada de mantequilla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</w:p>
                    <w:p w14:paraId="687B6055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2: </w:t>
                      </w:r>
                    </w:p>
                    <w:p w14:paraId="602B8D32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120 g de filete de pollo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esmechado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+ 2 tazas de ensalada verde y 80 g de piña en cubitos</w:t>
                      </w:r>
                    </w:p>
                    <w:p w14:paraId="01D49BB9" w14:textId="77777777" w:rsidR="006836D3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3: Gelatina sin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azucar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sabor a fresa + 20 g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</w:p>
                    <w:p w14:paraId="5466B28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4: Yogurt Griego sin azúcar + frutos secos y media manzana verde</w:t>
                      </w:r>
                    </w:p>
                    <w:p w14:paraId="02DC4A08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810BC9E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1520DD95" w14:textId="3BA12703" w:rsidR="006836D3" w:rsidRPr="00195097" w:rsidRDefault="00466848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150</w:t>
                      </w:r>
                      <w:r w:rsidR="006836D3"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g de filete de res, pechuga, Salmon, tilapia o lomo de cerdo +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60</w:t>
                      </w:r>
                      <w:r w:rsidR="006836D3" w:rsidRPr="00195097">
                        <w:rPr>
                          <w:sz w:val="20"/>
                          <w:szCs w:val="20"/>
                          <w:lang w:val="es-MX"/>
                        </w:rPr>
                        <w:t>g de arroz integral</w:t>
                      </w:r>
                    </w:p>
                    <w:p w14:paraId="28E161FD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2 tazas Ensalada verde (Los vegetales son al gusto)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+ 80 g de aguacate</w:t>
                      </w:r>
                    </w:p>
                    <w:p w14:paraId="6978FDF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61B43C35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5A7695AB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Lo más recomendable es consumir comidas que aporten saciedad</w:t>
                      </w:r>
                    </w:p>
                    <w:p w14:paraId="1258A7D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Ej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: 120 g de filete de pollo </w:t>
                      </w:r>
                    </w:p>
                    <w:p w14:paraId="6E2C0ACB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80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gde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aguacate </w:t>
                      </w:r>
                    </w:p>
                    <w:p w14:paraId="2AA6FB38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Vegetales</w:t>
                      </w:r>
                    </w:p>
                    <w:p w14:paraId="6300555B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ED75EE0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2 para snack PM</w:t>
                      </w:r>
                    </w:p>
                    <w:p w14:paraId="475F708C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C</w:t>
                      </w: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ucharada de mantequilla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o frutos secos + batido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(BI Pro)</w:t>
                      </w:r>
                    </w:p>
                    <w:p w14:paraId="336D750A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92FD3BB" w14:textId="77777777" w:rsidR="006836D3" w:rsidRPr="005B0501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5B0501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CENA:</w:t>
                      </w:r>
                    </w:p>
                    <w:p w14:paraId="0ADA7146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Preferiblemente consumir filetes de Salmon, tilapia, trucha por el aporte de grasas buenas y el bajo perfil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 y 40 g de aguacate.</w:t>
                      </w:r>
                    </w:p>
                    <w:p w14:paraId="793830B7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120 g de filete de tilapia + vegetales salteados y cucharada de aceite de oliva</w:t>
                      </w:r>
                    </w:p>
                    <w:p w14:paraId="7BB1D5B6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060A36C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66A4D43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722D3E2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E278F6C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EB5E1B3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2A06419" w14:textId="77777777" w:rsidR="006836D3" w:rsidRPr="00ED31DE" w:rsidRDefault="006836D3" w:rsidP="006836D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79644" w14:textId="77777777" w:rsidR="003316CE" w:rsidRDefault="003316CE">
      <w:r>
        <w:br w:type="page"/>
      </w:r>
    </w:p>
    <w:p w14:paraId="1848663A" w14:textId="07C93D86" w:rsidR="003316CE" w:rsidRDefault="006836D3" w:rsidP="000B536F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C005B" wp14:editId="4E49E671">
                <wp:simplePos x="0" y="0"/>
                <wp:positionH relativeFrom="margin">
                  <wp:align>right</wp:align>
                </wp:positionH>
                <wp:positionV relativeFrom="paragraph">
                  <wp:posOffset>-842010</wp:posOffset>
                </wp:positionV>
                <wp:extent cx="5267325" cy="874395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BBDF6" w14:textId="77777777" w:rsidR="006836D3" w:rsidRPr="006836D3" w:rsidRDefault="006836D3" w:rsidP="006836D3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36D3"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>SABADO</w:t>
                            </w:r>
                          </w:p>
                          <w:p w14:paraId="11935A11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5CF2ED87" w14:textId="7F007864" w:rsidR="006836D3" w:rsidRDefault="00466848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Ensalada de frutas al gusto +3 huevos revueltos</w:t>
                            </w:r>
                          </w:p>
                          <w:p w14:paraId="4BD6802F" w14:textId="5017950E" w:rsidR="00466848" w:rsidRPr="00920141" w:rsidRDefault="00466848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(No añadir otra clase de carbohidratos diferentes a las frutas)</w:t>
                            </w:r>
                          </w:p>
                          <w:p w14:paraId="6E8F4C73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A74D403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AM</w:t>
                            </w:r>
                          </w:p>
                          <w:p w14:paraId="3EF630DC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1:</w:t>
                            </w:r>
                          </w:p>
                          <w:p w14:paraId="05BD437D" w14:textId="77777777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Batido de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(20g) + Mermelada de mora (te recomiendo la marca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Diety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es baja en </w:t>
                            </w:r>
                            <w:proofErr w:type="spellStart"/>
                            <w:proofErr w:type="gram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azucar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)</w:t>
                            </w:r>
                            <w:proofErr w:type="gramEnd"/>
                          </w:p>
                          <w:p w14:paraId="48D2C489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8CAA977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71D41112" w14:textId="4A55CDB8" w:rsidR="006836D3" w:rsidRPr="00330D32" w:rsidRDefault="00466848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150</w:t>
                            </w:r>
                            <w:r w:rsidR="006836D3"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lomo de cerdo +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60</w:t>
                            </w:r>
                            <w:r w:rsidR="006836D3"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g de arroz blanco</w:t>
                            </w:r>
                          </w:p>
                          <w:p w14:paraId="6F9FCD62" w14:textId="77777777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100 g de ensalada verde (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prefriblemente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vegetales verdes en esta ocasión)</w:t>
                            </w:r>
                          </w:p>
                          <w:p w14:paraId="60970D87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DEEE7A9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7139FC48" w14:textId="4D6E7FBE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80 g de frutos secos</w:t>
                            </w:r>
                          </w:p>
                          <w:p w14:paraId="589057B5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48196D8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</w:t>
                            </w: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</w:p>
                          <w:p w14:paraId="6A849902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Preferiblemente consumir filetes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salmon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, tilapia, trucha por el aporte de grasas buenas y el bajo perfil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</w:t>
                            </w:r>
                          </w:p>
                          <w:p w14:paraId="7BEED8EF" w14:textId="77777777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120 g de filete de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Pechuga </w:t>
                            </w: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+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ensalada de colores (puedes usar vegetales como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pimenton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rojo, zanahoria, tomate entre otros) </w:t>
                            </w: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y cucharada de aceite de oliva</w:t>
                            </w:r>
                          </w:p>
                          <w:p w14:paraId="150548A8" w14:textId="77777777" w:rsidR="006836D3" w:rsidRPr="004C2B6D" w:rsidRDefault="006836D3" w:rsidP="006836D3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</w:p>
                          <w:p w14:paraId="06C10404" w14:textId="77777777" w:rsidR="006836D3" w:rsidRPr="004C2B6D" w:rsidRDefault="006836D3" w:rsidP="006836D3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lang w:val="es-MX"/>
                              </w:rPr>
                              <w:t>BATIDO POST ENTRENO: (tomar como post entreno)</w:t>
                            </w:r>
                          </w:p>
                          <w:p w14:paraId="35C3BCA9" w14:textId="375C18DC" w:rsidR="006836D3" w:rsidRPr="00330D32" w:rsidRDefault="006836D3" w:rsidP="006836D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20 g de </w:t>
                            </w:r>
                            <w:proofErr w:type="spellStart"/>
                            <w:r w:rsidRPr="00330D32">
                              <w:rPr>
                                <w:b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30D32">
                              <w:rPr>
                                <w:b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</w:p>
                          <w:p w14:paraId="31296381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BDB29FA" w14:textId="77A9D250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F65161" w14:textId="37FB0C6F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518D611" w14:textId="14D9188E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78FB2E9" w14:textId="0ECF7EBF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93E20A8" w14:textId="6F779A81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A6F4005" w14:textId="78F7F513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B81E45E" w14:textId="2122DDC4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A26618" w14:textId="5E3381E8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0B7D4A" w14:textId="48D2822F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D91A1E" w14:textId="79CBD0F4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B1C1B9A" w14:textId="205B9945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13B9FD" w14:textId="10D31B85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D3737E" w14:textId="040268C4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B79DF52" w14:textId="3D794EDD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D35AB6" w14:textId="544BDD92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8001C7" w14:textId="32D12408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6020BF" w14:textId="2ED5110F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EFC45D7" w14:textId="6F101754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5BE3A1" w14:textId="7B3889E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0F4AC5" w14:textId="3CB4381D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8D9947D" w14:textId="7E226516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8CE97E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1E614B1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B49EF9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4373AC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B976AE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A0AF251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FEBFB3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0D31A9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36EEFF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7B74DE" w14:textId="77777777" w:rsidR="006836D3" w:rsidRPr="00ED31DE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005B" id="Cuadro de texto 20" o:spid="_x0000_s1032" type="#_x0000_t202" style="position:absolute;margin-left:363.55pt;margin-top:-66.3pt;width:414.75pt;height:688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" fillcolor="white [3201]" strokeweight=".5pt">
                <v:textbox>
                  <w:txbxContent>
                    <w:p w14:paraId="235BBDF6" w14:textId="77777777" w:rsidR="006836D3" w:rsidRPr="006836D3" w:rsidRDefault="006836D3" w:rsidP="006836D3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 w:rsidRPr="006836D3"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  <w:t>SABADO</w:t>
                      </w:r>
                    </w:p>
                    <w:p w14:paraId="11935A11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5CF2ED87" w14:textId="7F007864" w:rsidR="006836D3" w:rsidRDefault="00466848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Ensalada de frutas al gusto +3 huevos revueltos</w:t>
                      </w:r>
                    </w:p>
                    <w:p w14:paraId="4BD6802F" w14:textId="5017950E" w:rsidR="00466848" w:rsidRPr="00920141" w:rsidRDefault="00466848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(No añadir otra clase de carbohidratos diferentes a las frutas)</w:t>
                      </w:r>
                    </w:p>
                    <w:p w14:paraId="6E8F4C73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A74D403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AM</w:t>
                      </w:r>
                    </w:p>
                    <w:p w14:paraId="3EF630DC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1:</w:t>
                      </w:r>
                    </w:p>
                    <w:p w14:paraId="05BD437D" w14:textId="77777777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Batido de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(20g) + Mermelada de mora (te recomiendo la marca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Diety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es baja en </w:t>
                      </w:r>
                      <w:proofErr w:type="spellStart"/>
                      <w:proofErr w:type="gram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azucar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)</w:t>
                      </w:r>
                      <w:proofErr w:type="gramEnd"/>
                    </w:p>
                    <w:p w14:paraId="48D2C489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8CAA977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71D41112" w14:textId="4A55CDB8" w:rsidR="006836D3" w:rsidRPr="00330D32" w:rsidRDefault="00466848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150</w:t>
                      </w:r>
                      <w:r w:rsidR="006836D3"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lomo de cerdo + 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60</w:t>
                      </w:r>
                      <w:r w:rsidR="006836D3"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g de arroz blanco</w:t>
                      </w:r>
                    </w:p>
                    <w:p w14:paraId="6F9FCD62" w14:textId="77777777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100 g de ensalada verde (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prefriblemente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vegetales verdes en esta ocasión)</w:t>
                      </w:r>
                    </w:p>
                    <w:p w14:paraId="60970D87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1DEEE7A9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7139FC48" w14:textId="4D6E7FBE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80 g de frutos secos</w:t>
                      </w:r>
                    </w:p>
                    <w:p w14:paraId="589057B5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348196D8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</w:t>
                      </w: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:</w:t>
                      </w:r>
                    </w:p>
                    <w:p w14:paraId="6A849902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Preferiblemente consumir filetes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salmon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, tilapia, trucha por el aporte de grasas buenas y el bajo perfil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</w:t>
                      </w:r>
                    </w:p>
                    <w:p w14:paraId="7BEED8EF" w14:textId="77777777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120 g de filete de 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Pechuga </w:t>
                      </w: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+ 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ensalada de colores (puedes usar vegetales como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pimenton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rojo, zanahoria, tomate entre otros) </w:t>
                      </w: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y cucharada de aceite de oliva</w:t>
                      </w:r>
                    </w:p>
                    <w:p w14:paraId="150548A8" w14:textId="77777777" w:rsidR="006836D3" w:rsidRPr="004C2B6D" w:rsidRDefault="006836D3" w:rsidP="006836D3">
                      <w:pPr>
                        <w:rPr>
                          <w:color w:val="FF0000"/>
                          <w:lang w:val="es-MX"/>
                        </w:rPr>
                      </w:pPr>
                    </w:p>
                    <w:p w14:paraId="06C10404" w14:textId="77777777" w:rsidR="006836D3" w:rsidRPr="004C2B6D" w:rsidRDefault="006836D3" w:rsidP="006836D3">
                      <w:pPr>
                        <w:rPr>
                          <w:color w:val="FF000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lang w:val="es-MX"/>
                        </w:rPr>
                        <w:t>BATIDO POST ENTRENO: (tomar como post entreno)</w:t>
                      </w:r>
                    </w:p>
                    <w:p w14:paraId="35C3BCA9" w14:textId="375C18DC" w:rsidR="006836D3" w:rsidRPr="00330D32" w:rsidRDefault="006836D3" w:rsidP="006836D3">
                      <w:pPr>
                        <w:rPr>
                          <w:b/>
                          <w:lang w:val="es-MX"/>
                        </w:rPr>
                      </w:pPr>
                      <w:r w:rsidRPr="00330D32">
                        <w:rPr>
                          <w:b/>
                          <w:lang w:val="es-MX"/>
                        </w:rPr>
                        <w:t xml:space="preserve">20 g de </w:t>
                      </w:r>
                      <w:proofErr w:type="spellStart"/>
                      <w:r w:rsidRPr="00330D32">
                        <w:rPr>
                          <w:b/>
                          <w:lang w:val="es-MX"/>
                        </w:rPr>
                        <w:t>Whey</w:t>
                      </w:r>
                      <w:proofErr w:type="spellEnd"/>
                      <w:r w:rsidRPr="00330D32">
                        <w:rPr>
                          <w:b/>
                          <w:lang w:val="es-MX"/>
                        </w:rPr>
                        <w:t xml:space="preserve"> </w:t>
                      </w:r>
                      <w:proofErr w:type="spellStart"/>
                      <w:r w:rsidRPr="00330D32">
                        <w:rPr>
                          <w:b/>
                          <w:lang w:val="es-MX"/>
                        </w:rPr>
                        <w:t>Protein</w:t>
                      </w:r>
                      <w:proofErr w:type="spellEnd"/>
                      <w:r w:rsidRPr="00330D32">
                        <w:rPr>
                          <w:b/>
                          <w:lang w:val="es-MX"/>
                        </w:rPr>
                        <w:t xml:space="preserve"> </w:t>
                      </w:r>
                    </w:p>
                    <w:p w14:paraId="31296381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BDB29FA" w14:textId="77A9D250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8F65161" w14:textId="37FB0C6F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3518D611" w14:textId="14D9188E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78FB2E9" w14:textId="0ECF7EBF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93E20A8" w14:textId="6F779A81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A6F4005" w14:textId="78F7F513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B81E45E" w14:textId="2122DDC4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1A26618" w14:textId="5E3381E8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90B7D4A" w14:textId="48D2822F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ED91A1E" w14:textId="79CBD0F4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B1C1B9A" w14:textId="205B9945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513B9FD" w14:textId="10D31B85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DD3737E" w14:textId="040268C4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B79DF52" w14:textId="3D794EDD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1D35AB6" w14:textId="544BDD92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D8001C7" w14:textId="32D12408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C6020BF" w14:textId="2ED5110F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3EFC45D7" w14:textId="6F101754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75BE3A1" w14:textId="7B3889E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30F4AC5" w14:textId="3CB4381D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8D9947D" w14:textId="7E226516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88CE97E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1E614B1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32B49EF9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64373AC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4B976AE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0A0AF251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60FEBFB3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280D31A9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D36EEFF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F7B74DE" w14:textId="77777777" w:rsidR="006836D3" w:rsidRPr="00ED31DE" w:rsidRDefault="006836D3" w:rsidP="006836D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7389A" w14:textId="0CB49BCA" w:rsidR="003316CE" w:rsidRDefault="003316CE">
      <w:r>
        <w:br w:type="page"/>
      </w:r>
    </w:p>
    <w:p w14:paraId="486884F5" w14:textId="5D0B9A22" w:rsidR="005B0501" w:rsidRDefault="006836D3" w:rsidP="005B0501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ED678" wp14:editId="2124E265">
                <wp:simplePos x="0" y="0"/>
                <wp:positionH relativeFrom="margin">
                  <wp:align>right</wp:align>
                </wp:positionH>
                <wp:positionV relativeFrom="paragraph">
                  <wp:posOffset>-838200</wp:posOffset>
                </wp:positionV>
                <wp:extent cx="5267325" cy="87439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74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091D5" w14:textId="77777777" w:rsidR="006836D3" w:rsidRPr="006836D3" w:rsidRDefault="006836D3" w:rsidP="006836D3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36D3">
                              <w:rPr>
                                <w:color w:val="00B050"/>
                                <w:sz w:val="20"/>
                                <w:szCs w:val="20"/>
                                <w:lang w:val="es-MX"/>
                              </w:rPr>
                              <w:t>DOMINGO</w:t>
                            </w:r>
                          </w:p>
                          <w:p w14:paraId="12E767A8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DESAYUNO</w:t>
                            </w:r>
                          </w:p>
                          <w:p w14:paraId="52805FE3" w14:textId="77777777" w:rsidR="006836D3" w:rsidRPr="004C2B6D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Tortilla bimbo (hay unas talla XL de bimbo y otras integrales pero no son grandes, recomiendo  por valor nutricional la integral y por comodidad la grande, la </w:t>
                            </w:r>
                            <w:proofErr w:type="spellStart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eleccion</w:t>
                            </w:r>
                            <w:proofErr w:type="spellEnd"/>
                            <w:r w:rsidRPr="004C2B6D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es tuya). 2 huevos enteros, 30 gramos de queso y uvas pasas (40 gramos) </w:t>
                            </w:r>
                          </w:p>
                          <w:p w14:paraId="21EB68B9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SNACK AM</w:t>
                            </w:r>
                          </w:p>
                          <w:p w14:paraId="5F1D5234" w14:textId="77777777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Gelatina sin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azucar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sabor a fresa + 20 g de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</w:p>
                          <w:p w14:paraId="02E77C4C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5981634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ALMUERZO</w:t>
                            </w:r>
                          </w:p>
                          <w:p w14:paraId="36986AE9" w14:textId="50110A4D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120 g de Salmon o Tilapia (puede ser otros pescados pero estos son los de mejor valor proteico) + </w:t>
                            </w:r>
                            <w:r w:rsidR="000B3A3C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80</w:t>
                            </w: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g de </w:t>
                            </w:r>
                            <w:r w:rsidR="000B3A3C"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puré</w:t>
                            </w: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de papa  y queso parmesano + Ensalada verde (90 gramos)</w:t>
                            </w:r>
                          </w:p>
                          <w:p w14:paraId="104A48F3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SNACK PM</w:t>
                            </w:r>
                          </w:p>
                          <w:p w14:paraId="0CDD5471" w14:textId="38C50776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cucharada de mantequilla de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mani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o frutos secos + batido de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21FD3570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9F7E0FC" w14:textId="77777777" w:rsidR="006836D3" w:rsidRPr="004C2B6D" w:rsidRDefault="006836D3" w:rsidP="006836D3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sz w:val="20"/>
                                <w:szCs w:val="20"/>
                                <w:lang w:val="es-MX"/>
                              </w:rPr>
                              <w:t>CENA:</w:t>
                            </w:r>
                          </w:p>
                          <w:p w14:paraId="057EC81E" w14:textId="77777777" w:rsidR="006836D3" w:rsidRPr="00195097" w:rsidRDefault="006836D3" w:rsidP="006836D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Preferiblemente consumir filetes de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salmon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, tilapia, trucha por el aporte de grasas buenas y el bajo perfil </w:t>
                            </w:r>
                            <w:proofErr w:type="spellStart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>calorico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a obtener sin embargo para dar variedad puedes incluir otras carnes (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mejor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95097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magras)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120 g de tilapia + vegetales salteados al gusto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cucharadfa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de aceite de Oliva</w:t>
                            </w:r>
                          </w:p>
                          <w:p w14:paraId="6BCFCC96" w14:textId="62D35896" w:rsidR="006836D3" w:rsidRPr="00330D32" w:rsidRDefault="006836D3" w:rsidP="006836D3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70 g de </w:t>
                            </w:r>
                            <w:proofErr w:type="spellStart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atun</w:t>
                            </w:r>
                            <w:proofErr w:type="spellEnd"/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+ </w:t>
                            </w:r>
                            <w:r w:rsidR="000B3A3C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3</w:t>
                            </w:r>
                            <w:r w:rsidRPr="00330D3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huevos enteros revueltos y agregar vegetales al gusto</w:t>
                            </w:r>
                          </w:p>
                          <w:p w14:paraId="1DE87E58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43C683" w14:textId="77777777" w:rsidR="006836D3" w:rsidRPr="004C2B6D" w:rsidRDefault="006836D3" w:rsidP="006836D3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  <w:r w:rsidRPr="004C2B6D">
                              <w:rPr>
                                <w:color w:val="FF0000"/>
                                <w:lang w:val="es-MX"/>
                              </w:rPr>
                              <w:t xml:space="preserve">BATIDO POST ENTRENO: </w:t>
                            </w:r>
                          </w:p>
                          <w:p w14:paraId="722399E8" w14:textId="4B2B8C4F" w:rsidR="006836D3" w:rsidRPr="00330D32" w:rsidRDefault="006836D3" w:rsidP="006836D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20 g de </w:t>
                            </w:r>
                            <w:proofErr w:type="spellStart"/>
                            <w:r w:rsidRPr="00330D32">
                              <w:rPr>
                                <w:b/>
                                <w:lang w:val="es-MX"/>
                              </w:rPr>
                              <w:t>Whey</w:t>
                            </w:r>
                            <w:proofErr w:type="spellEnd"/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330D32">
                              <w:rPr>
                                <w:b/>
                                <w:lang w:val="es-MX"/>
                              </w:rPr>
                              <w:t>Protein</w:t>
                            </w:r>
                            <w:proofErr w:type="spellEnd"/>
                            <w:r w:rsidRPr="00330D3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</w:p>
                          <w:p w14:paraId="5AD43F1C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B85E952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54A196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C7FD89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B566F53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F9950D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AD7DBA7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6127DE5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748712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76E7EF4" w14:textId="77777777" w:rsidR="006836D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092011" w14:textId="77777777" w:rsidR="006836D3" w:rsidRPr="00ED31DE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F5ED678" id="Cuadro de texto 19" o:spid="_x0000_s1033" type="#_x0000_t202" style="position:absolute;margin-left:363.55pt;margin-top:-66pt;width:414.75pt;height:688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" fillcolor="white [3201]" strokeweight=".5pt">
                <v:textbox>
                  <w:txbxContent>
                    <w:p w14:paraId="4A0091D5" w14:textId="77777777" w:rsidR="006836D3" w:rsidRPr="006836D3" w:rsidRDefault="006836D3" w:rsidP="006836D3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</w:pPr>
                      <w:r w:rsidRPr="006836D3">
                        <w:rPr>
                          <w:color w:val="00B050"/>
                          <w:sz w:val="20"/>
                          <w:szCs w:val="20"/>
                          <w:lang w:val="es-MX"/>
                        </w:rPr>
                        <w:t>DOMINGO</w:t>
                      </w:r>
                    </w:p>
                    <w:p w14:paraId="12E767A8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DESAYUNO</w:t>
                      </w:r>
                    </w:p>
                    <w:p w14:paraId="52805FE3" w14:textId="77777777" w:rsidR="006836D3" w:rsidRPr="004C2B6D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Tortilla bimbo (hay unas talla XL de bimbo y otras integrales pero no son grandes, </w:t>
                      </w:r>
                      <w:proofErr w:type="gram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recomiendo  por</w:t>
                      </w:r>
                      <w:proofErr w:type="gram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valor nutricional la integral y por comodidad la grande, la </w:t>
                      </w:r>
                      <w:proofErr w:type="spellStart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>eleccion</w:t>
                      </w:r>
                      <w:proofErr w:type="spellEnd"/>
                      <w:r w:rsidRPr="004C2B6D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es tuya). 2 huevos enteros, 30 gramos de queso y uvas pasas (40 gramos) </w:t>
                      </w:r>
                    </w:p>
                    <w:p w14:paraId="21EB68B9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SNACK AM</w:t>
                      </w:r>
                    </w:p>
                    <w:p w14:paraId="5F1D5234" w14:textId="77777777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Gelatina sin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azucar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sabor a fresa + 20 g de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</w:p>
                    <w:p w14:paraId="02E77C4C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5981634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ALMUERZO</w:t>
                      </w:r>
                    </w:p>
                    <w:p w14:paraId="36986AE9" w14:textId="50110A4D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120 g de Salmon o Tilapia (puede ser otros pescados pero estos son los de mejor valor proteico) + </w:t>
                      </w:r>
                      <w:r w:rsidR="000B3A3C">
                        <w:rPr>
                          <w:b/>
                          <w:sz w:val="20"/>
                          <w:szCs w:val="20"/>
                          <w:lang w:val="es-MX"/>
                        </w:rPr>
                        <w:t>80</w:t>
                      </w: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g de </w:t>
                      </w:r>
                      <w:r w:rsidR="000B3A3C"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puré</w:t>
                      </w: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de </w:t>
                      </w:r>
                      <w:proofErr w:type="gram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papa  y</w:t>
                      </w:r>
                      <w:proofErr w:type="gram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queso parmesano + Ensalada verde (90 gramos)</w:t>
                      </w:r>
                    </w:p>
                    <w:p w14:paraId="104A48F3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SNACK PM</w:t>
                      </w:r>
                    </w:p>
                    <w:p w14:paraId="0CDD5471" w14:textId="38C50776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cucharada de mantequilla de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mani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o frutos secos + batido de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Whey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Protein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14:paraId="21FD3570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9F7E0FC" w14:textId="77777777" w:rsidR="006836D3" w:rsidRPr="004C2B6D" w:rsidRDefault="006836D3" w:rsidP="006836D3">
                      <w:pPr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sz w:val="20"/>
                          <w:szCs w:val="20"/>
                          <w:lang w:val="es-MX"/>
                        </w:rPr>
                        <w:t>CENA:</w:t>
                      </w:r>
                    </w:p>
                    <w:p w14:paraId="057EC81E" w14:textId="77777777" w:rsidR="006836D3" w:rsidRPr="00195097" w:rsidRDefault="006836D3" w:rsidP="006836D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Preferiblemente consumir filetes de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salmon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, tilapia, trucha por el aporte de grasas buenas y el bajo perfil </w:t>
                      </w:r>
                      <w:proofErr w:type="spellStart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>calorico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a obtener sin embargo para dar variedad puedes incluir otras carnes (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mejor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opcion</w:t>
                      </w:r>
                      <w:proofErr w:type="spellEnd"/>
                      <w:r w:rsidRPr="00195097">
                        <w:rPr>
                          <w:sz w:val="20"/>
                          <w:szCs w:val="20"/>
                          <w:lang w:val="es-MX"/>
                        </w:rPr>
                        <w:t xml:space="preserve"> magras)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. 120 g de tilapia + vegetales salteados al gusto +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cucharadfa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de aceite de Oliva</w:t>
                      </w:r>
                    </w:p>
                    <w:p w14:paraId="6BCFCC96" w14:textId="62D35896" w:rsidR="006836D3" w:rsidRPr="00330D32" w:rsidRDefault="006836D3" w:rsidP="006836D3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70 g de </w:t>
                      </w:r>
                      <w:proofErr w:type="spellStart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>atun</w:t>
                      </w:r>
                      <w:proofErr w:type="spellEnd"/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+ </w:t>
                      </w:r>
                      <w:r w:rsidR="000B3A3C">
                        <w:rPr>
                          <w:b/>
                          <w:sz w:val="20"/>
                          <w:szCs w:val="20"/>
                          <w:lang w:val="es-MX"/>
                        </w:rPr>
                        <w:t>3</w:t>
                      </w:r>
                      <w:r w:rsidRPr="00330D32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huevos enteros revueltos y agregar vegetales al gusto</w:t>
                      </w:r>
                    </w:p>
                    <w:p w14:paraId="1DE87E58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B43C683" w14:textId="77777777" w:rsidR="006836D3" w:rsidRPr="004C2B6D" w:rsidRDefault="006836D3" w:rsidP="006836D3">
                      <w:pPr>
                        <w:rPr>
                          <w:color w:val="FF0000"/>
                          <w:lang w:val="es-MX"/>
                        </w:rPr>
                      </w:pPr>
                      <w:r w:rsidRPr="004C2B6D">
                        <w:rPr>
                          <w:color w:val="FF0000"/>
                          <w:lang w:val="es-MX"/>
                        </w:rPr>
                        <w:t xml:space="preserve">BATIDO POST ENTRENO: </w:t>
                      </w:r>
                    </w:p>
                    <w:p w14:paraId="722399E8" w14:textId="4B2B8C4F" w:rsidR="006836D3" w:rsidRPr="00330D32" w:rsidRDefault="006836D3" w:rsidP="006836D3">
                      <w:pPr>
                        <w:rPr>
                          <w:b/>
                          <w:lang w:val="es-MX"/>
                        </w:rPr>
                      </w:pPr>
                      <w:r w:rsidRPr="00330D32">
                        <w:rPr>
                          <w:b/>
                          <w:lang w:val="es-MX"/>
                        </w:rPr>
                        <w:t xml:space="preserve">20 g de </w:t>
                      </w:r>
                      <w:proofErr w:type="spellStart"/>
                      <w:r w:rsidRPr="00330D32">
                        <w:rPr>
                          <w:b/>
                          <w:lang w:val="es-MX"/>
                        </w:rPr>
                        <w:t>Whey</w:t>
                      </w:r>
                      <w:proofErr w:type="spellEnd"/>
                      <w:r w:rsidRPr="00330D32">
                        <w:rPr>
                          <w:b/>
                          <w:lang w:val="es-MX"/>
                        </w:rPr>
                        <w:t xml:space="preserve"> </w:t>
                      </w:r>
                      <w:proofErr w:type="spellStart"/>
                      <w:r w:rsidRPr="00330D32">
                        <w:rPr>
                          <w:b/>
                          <w:lang w:val="es-MX"/>
                        </w:rPr>
                        <w:t>Protein</w:t>
                      </w:r>
                      <w:proofErr w:type="spellEnd"/>
                      <w:r w:rsidRPr="00330D32">
                        <w:rPr>
                          <w:b/>
                          <w:lang w:val="es-MX"/>
                        </w:rPr>
                        <w:t xml:space="preserve"> </w:t>
                      </w:r>
                    </w:p>
                    <w:p w14:paraId="5AD43F1C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1B85E952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B54A196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8C7FD89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2B566F53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2DF9950D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5AD7DBA7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26127DE5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2E748712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476E7EF4" w14:textId="77777777" w:rsidR="006836D3" w:rsidRDefault="006836D3" w:rsidP="006836D3">
                      <w:pPr>
                        <w:rPr>
                          <w:lang w:val="es-MX"/>
                        </w:rPr>
                      </w:pPr>
                    </w:p>
                    <w:p w14:paraId="75092011" w14:textId="77777777" w:rsidR="006836D3" w:rsidRPr="00ED31DE" w:rsidRDefault="006836D3" w:rsidP="006836D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501">
        <w:br w:type="page"/>
      </w:r>
    </w:p>
    <w:p w14:paraId="3DF5E73A" w14:textId="77777777" w:rsidR="006836D3" w:rsidRDefault="006836D3" w:rsidP="006836D3">
      <w:r>
        <w:lastRenderedPageBreak/>
        <w:t>MEDIDAS ANTROPOMETRICAS PARA ASESORIA NUTRICONAL</w:t>
      </w:r>
    </w:p>
    <w:p w14:paraId="02E9D518" w14:textId="5FF5AA8F" w:rsidR="003316CE" w:rsidRDefault="006836D3" w:rsidP="006836D3">
      <w:r>
        <w:t xml:space="preserve">Nombre: </w:t>
      </w:r>
      <w:proofErr w:type="spellStart"/>
      <w:r w:rsidR="00466848">
        <w:t>Jeimy</w:t>
      </w:r>
      <w:proofErr w:type="spellEnd"/>
      <w:r w:rsidR="00466848">
        <w:t xml:space="preserve"> </w:t>
      </w:r>
      <w:proofErr w:type="spellStart"/>
      <w:r w:rsidR="00466848">
        <w:t>Ospino</w:t>
      </w:r>
      <w:proofErr w:type="spellEnd"/>
      <w:r>
        <w:t xml:space="preserve">    Edad: </w:t>
      </w:r>
      <w:r w:rsidR="00466848">
        <w:t xml:space="preserve">33 años </w:t>
      </w:r>
      <w:r>
        <w:t>Objetivo: Perdida de grasa</w:t>
      </w:r>
    </w:p>
    <w:tbl>
      <w:tblPr>
        <w:tblStyle w:val="Tabladecuadrcula5oscura-nfasis5"/>
        <w:tblpPr w:leftFromText="141" w:rightFromText="141" w:vertAnchor="page" w:horzAnchor="margin" w:tblpXSpec="center" w:tblpY="3631"/>
        <w:tblW w:w="8648" w:type="dxa"/>
        <w:tblLook w:val="04A0" w:firstRow="1" w:lastRow="0" w:firstColumn="1" w:lastColumn="0" w:noHBand="0" w:noVBand="1"/>
      </w:tblPr>
      <w:tblGrid>
        <w:gridCol w:w="1768"/>
        <w:gridCol w:w="1475"/>
        <w:gridCol w:w="1296"/>
        <w:gridCol w:w="511"/>
        <w:gridCol w:w="631"/>
        <w:gridCol w:w="631"/>
        <w:gridCol w:w="749"/>
        <w:gridCol w:w="1587"/>
      </w:tblGrid>
      <w:tr w:rsidR="00F5542F" w14:paraId="0C02D706" w14:textId="77777777" w:rsidTr="00F0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D9FE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Fecha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D06C" w14:textId="5360FE0C" w:rsidR="00466848" w:rsidRDefault="00F5542F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Noviembre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8F55" w14:textId="589F6A75" w:rsidR="00466848" w:rsidRDefault="00F5542F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Enero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9064" w14:textId="77777777" w:rsidR="00466848" w:rsidRDefault="00466848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FE02" w14:textId="77777777" w:rsidR="00466848" w:rsidRDefault="00466848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569C" w14:textId="77777777" w:rsidR="00466848" w:rsidRDefault="00466848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E3E" w14:textId="77777777" w:rsidR="00466848" w:rsidRDefault="00466848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A5C3" w14:textId="77777777" w:rsidR="00466848" w:rsidRDefault="00466848" w:rsidP="00F01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09A93CAA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C8F6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Peso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66CD5FA7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65,2 kg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6FDB8526" w14:textId="4AFEEB26" w:rsidR="00466848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65,2 kg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14:paraId="538FE9D5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  <w:tcBorders>
              <w:top w:val="single" w:sz="4" w:space="0" w:color="auto"/>
            </w:tcBorders>
          </w:tcPr>
          <w:p w14:paraId="530A60E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  <w:tcBorders>
              <w:top w:val="single" w:sz="4" w:space="0" w:color="auto"/>
            </w:tcBorders>
          </w:tcPr>
          <w:p w14:paraId="5035480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71A0067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auto"/>
            </w:tcBorders>
          </w:tcPr>
          <w:p w14:paraId="2B8E358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42F" w14:paraId="30F88C4B" w14:textId="77777777" w:rsidTr="00F0140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0273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Altura</w:t>
            </w:r>
          </w:p>
        </w:tc>
        <w:tc>
          <w:tcPr>
            <w:tcW w:w="1442" w:type="dxa"/>
          </w:tcPr>
          <w:p w14:paraId="6F2FD48F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164cm</w:t>
            </w:r>
          </w:p>
        </w:tc>
        <w:tc>
          <w:tcPr>
            <w:tcW w:w="825" w:type="dxa"/>
          </w:tcPr>
          <w:p w14:paraId="18FA698A" w14:textId="308FF403" w:rsidR="00466848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164cm</w:t>
            </w:r>
          </w:p>
        </w:tc>
        <w:tc>
          <w:tcPr>
            <w:tcW w:w="553" w:type="dxa"/>
          </w:tcPr>
          <w:p w14:paraId="59AF82B6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3D366712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6B1CE70B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ED8721A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609E38DE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2AC2D60F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E573" w14:textId="77777777" w:rsidR="00466848" w:rsidRPr="00146CE3" w:rsidRDefault="00466848" w:rsidP="00F01409">
            <w:pPr>
              <w:rPr>
                <w:rFonts w:ascii="Calibri" w:hAnsi="Calibri" w:cs="Calibri"/>
                <w:b w:val="0"/>
                <w:bCs w:val="0"/>
              </w:rPr>
            </w:pPr>
            <w:r w:rsidRPr="00146CE3">
              <w:rPr>
                <w:rFonts w:ascii="Calibri" w:hAnsi="Calibri" w:cs="Calibri"/>
              </w:rPr>
              <w:t>Edad</w:t>
            </w:r>
          </w:p>
        </w:tc>
        <w:tc>
          <w:tcPr>
            <w:tcW w:w="1442" w:type="dxa"/>
          </w:tcPr>
          <w:p w14:paraId="6AB13C33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 años</w:t>
            </w:r>
          </w:p>
        </w:tc>
        <w:tc>
          <w:tcPr>
            <w:tcW w:w="825" w:type="dxa"/>
          </w:tcPr>
          <w:p w14:paraId="2C5F5F0C" w14:textId="1D90DD73" w:rsidR="00466848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33años</w:t>
            </w:r>
          </w:p>
        </w:tc>
        <w:tc>
          <w:tcPr>
            <w:tcW w:w="553" w:type="dxa"/>
          </w:tcPr>
          <w:p w14:paraId="61CE2620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3C998081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67E39766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1340949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6454F834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42F" w14:paraId="5961540A" w14:textId="77777777" w:rsidTr="00F0140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B7E6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Cuello</w:t>
            </w:r>
          </w:p>
        </w:tc>
        <w:tc>
          <w:tcPr>
            <w:tcW w:w="1442" w:type="dxa"/>
          </w:tcPr>
          <w:p w14:paraId="3D8D99BE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32cm</w:t>
            </w:r>
          </w:p>
        </w:tc>
        <w:tc>
          <w:tcPr>
            <w:tcW w:w="825" w:type="dxa"/>
          </w:tcPr>
          <w:p w14:paraId="7C4FE7C9" w14:textId="598C4DC2" w:rsidR="00466848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31cm</w:t>
            </w:r>
          </w:p>
        </w:tc>
        <w:tc>
          <w:tcPr>
            <w:tcW w:w="553" w:type="dxa"/>
          </w:tcPr>
          <w:p w14:paraId="207BFB17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4F5C5894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4BEFA96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DA017A5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11B7F5E7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71D08457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FB86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Pectoral</w:t>
            </w:r>
          </w:p>
        </w:tc>
        <w:tc>
          <w:tcPr>
            <w:tcW w:w="1442" w:type="dxa"/>
          </w:tcPr>
          <w:p w14:paraId="497AE8C5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89,7</w:t>
            </w:r>
          </w:p>
        </w:tc>
        <w:tc>
          <w:tcPr>
            <w:tcW w:w="825" w:type="dxa"/>
          </w:tcPr>
          <w:p w14:paraId="0B40A40A" w14:textId="768FE22A" w:rsidR="00466848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89,0 cm </w:t>
            </w:r>
          </w:p>
        </w:tc>
        <w:tc>
          <w:tcPr>
            <w:tcW w:w="553" w:type="dxa"/>
          </w:tcPr>
          <w:p w14:paraId="49E1B846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73672873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5787A781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A31F714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39E06D5E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42F" w14:paraId="78625621" w14:textId="77777777" w:rsidTr="00F0140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EB99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Bíceps</w:t>
            </w:r>
          </w:p>
        </w:tc>
        <w:tc>
          <w:tcPr>
            <w:tcW w:w="1442" w:type="dxa"/>
          </w:tcPr>
          <w:p w14:paraId="18683F4D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D:31cm</w:t>
            </w:r>
          </w:p>
          <w:p w14:paraId="725123F8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I:30,5</w:t>
            </w:r>
          </w:p>
        </w:tc>
        <w:tc>
          <w:tcPr>
            <w:tcW w:w="825" w:type="dxa"/>
          </w:tcPr>
          <w:p w14:paraId="08E46B88" w14:textId="77777777" w:rsidR="00466848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D:30cm</w:t>
            </w:r>
          </w:p>
          <w:p w14:paraId="2DDDC75F" w14:textId="5561D5AA" w:rsidR="00F5542F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I:29,8</w:t>
            </w:r>
          </w:p>
        </w:tc>
        <w:tc>
          <w:tcPr>
            <w:tcW w:w="553" w:type="dxa"/>
          </w:tcPr>
          <w:p w14:paraId="30365F1B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30EB4F40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4E4C05D1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5880C46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5F4BC21A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24F1763B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2566" w14:textId="3DFE0710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Cintura</w:t>
            </w:r>
          </w:p>
        </w:tc>
        <w:tc>
          <w:tcPr>
            <w:tcW w:w="1442" w:type="dxa"/>
          </w:tcPr>
          <w:p w14:paraId="619AAC2B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A:78,9</w:t>
            </w:r>
          </w:p>
          <w:p w14:paraId="05CBE00A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M:83,7</w:t>
            </w:r>
          </w:p>
          <w:p w14:paraId="795EA11E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B:83,7</w:t>
            </w:r>
          </w:p>
        </w:tc>
        <w:tc>
          <w:tcPr>
            <w:tcW w:w="825" w:type="dxa"/>
          </w:tcPr>
          <w:p w14:paraId="254EC755" w14:textId="77777777" w:rsidR="00466848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A:74,5cm</w:t>
            </w:r>
          </w:p>
          <w:p w14:paraId="27DFB6AC" w14:textId="77777777" w:rsidR="00F5542F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M:81,6cm</w:t>
            </w:r>
          </w:p>
          <w:p w14:paraId="3E57F2A9" w14:textId="70F1A0DB" w:rsidR="00F5542F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B:85,7cm</w:t>
            </w:r>
          </w:p>
        </w:tc>
        <w:tc>
          <w:tcPr>
            <w:tcW w:w="553" w:type="dxa"/>
          </w:tcPr>
          <w:p w14:paraId="4F05137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10C970F0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1AFE6874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CF9E5A3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09EB5A3C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42F" w14:paraId="4C4F5C61" w14:textId="77777777" w:rsidTr="00F0140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8561" w14:textId="4C6F9D48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Caderas</w:t>
            </w:r>
          </w:p>
        </w:tc>
        <w:tc>
          <w:tcPr>
            <w:tcW w:w="1442" w:type="dxa"/>
          </w:tcPr>
          <w:p w14:paraId="7876D32B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1901F45" w14:textId="00B4D943" w:rsidR="00466848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99,5cm</w:t>
            </w:r>
          </w:p>
        </w:tc>
        <w:tc>
          <w:tcPr>
            <w:tcW w:w="553" w:type="dxa"/>
          </w:tcPr>
          <w:p w14:paraId="110C5D48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2634403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5534F68D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BE35E0B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0C9BB3DA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336B25DF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D932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Cuádriceps</w:t>
            </w:r>
          </w:p>
        </w:tc>
        <w:tc>
          <w:tcPr>
            <w:tcW w:w="1442" w:type="dxa"/>
          </w:tcPr>
          <w:p w14:paraId="2B74127B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D:49,5cm</w:t>
            </w:r>
          </w:p>
          <w:p w14:paraId="1EF5BED2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I:50cm</w:t>
            </w:r>
          </w:p>
          <w:p w14:paraId="54A6325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4FFA1CD" w14:textId="6D79466B" w:rsidR="00466848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D:51,1cm</w:t>
            </w:r>
          </w:p>
          <w:p w14:paraId="06E6FCD8" w14:textId="67D4E59A" w:rsidR="00F5542F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I:50,3cm</w:t>
            </w:r>
          </w:p>
        </w:tc>
        <w:tc>
          <w:tcPr>
            <w:tcW w:w="553" w:type="dxa"/>
          </w:tcPr>
          <w:p w14:paraId="667EA2E3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33BD60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498F86AA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22E0EB6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5BF7259F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42F" w14:paraId="3262C9E5" w14:textId="77777777" w:rsidTr="00F0140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9F13" w14:textId="4DEF13BC" w:rsidR="00466848" w:rsidRPr="00146CE3" w:rsidRDefault="00466848" w:rsidP="00F01409">
            <w:pPr>
              <w:rPr>
                <w:rFonts w:ascii="Calibri" w:hAnsi="Calibri" w:cs="Calibri"/>
              </w:rPr>
            </w:pPr>
            <w:r w:rsidRPr="00146CE3">
              <w:rPr>
                <w:rFonts w:ascii="Calibri" w:hAnsi="Calibri" w:cs="Calibri"/>
              </w:rPr>
              <w:t>Pantorrillas</w:t>
            </w:r>
          </w:p>
        </w:tc>
        <w:tc>
          <w:tcPr>
            <w:tcW w:w="1442" w:type="dxa"/>
          </w:tcPr>
          <w:p w14:paraId="6A1B652E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D;36,5cm</w:t>
            </w:r>
          </w:p>
          <w:p w14:paraId="38058847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I:37,0cm</w:t>
            </w:r>
          </w:p>
        </w:tc>
        <w:tc>
          <w:tcPr>
            <w:tcW w:w="825" w:type="dxa"/>
          </w:tcPr>
          <w:p w14:paraId="608F7247" w14:textId="77777777" w:rsidR="00466848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D:36cm</w:t>
            </w:r>
          </w:p>
          <w:p w14:paraId="4749DB38" w14:textId="35F778A9" w:rsidR="00F5542F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I:37cm</w:t>
            </w:r>
          </w:p>
        </w:tc>
        <w:tc>
          <w:tcPr>
            <w:tcW w:w="553" w:type="dxa"/>
          </w:tcPr>
          <w:p w14:paraId="776BBB7F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7B04F444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081BBBBC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AFDC57C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648DE3A3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5D029454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1C54" w14:textId="7A1FEDEC" w:rsidR="00466848" w:rsidRPr="00146CE3" w:rsidRDefault="00466848" w:rsidP="00F014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I.M.C</w:t>
            </w:r>
          </w:p>
        </w:tc>
        <w:tc>
          <w:tcPr>
            <w:tcW w:w="1442" w:type="dxa"/>
          </w:tcPr>
          <w:p w14:paraId="6D937697" w14:textId="072A893E" w:rsidR="00466848" w:rsidRDefault="00243BAD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24,5kg/m2</w:t>
            </w:r>
          </w:p>
        </w:tc>
        <w:tc>
          <w:tcPr>
            <w:tcW w:w="825" w:type="dxa"/>
          </w:tcPr>
          <w:p w14:paraId="4D3961E9" w14:textId="71DCC408" w:rsidR="00466848" w:rsidRDefault="00F5542F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24,2kg/m2</w:t>
            </w:r>
          </w:p>
        </w:tc>
        <w:tc>
          <w:tcPr>
            <w:tcW w:w="553" w:type="dxa"/>
          </w:tcPr>
          <w:p w14:paraId="2D6E0695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70FF3AEC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0A8463C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3F570E3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49F87DE5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542F" w14:paraId="60A52EE3" w14:textId="77777777" w:rsidTr="00F0140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4810" w14:textId="77777777" w:rsidR="00466848" w:rsidRPr="00146CE3" w:rsidRDefault="00466848" w:rsidP="00F014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Porcentaje de grasa (%)</w:t>
            </w:r>
          </w:p>
        </w:tc>
        <w:tc>
          <w:tcPr>
            <w:tcW w:w="1442" w:type="dxa"/>
          </w:tcPr>
          <w:p w14:paraId="173656B8" w14:textId="78163635" w:rsidR="00466848" w:rsidRDefault="00243BAD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31,5%</w:t>
            </w:r>
          </w:p>
        </w:tc>
        <w:tc>
          <w:tcPr>
            <w:tcW w:w="825" w:type="dxa"/>
          </w:tcPr>
          <w:p w14:paraId="1AA9A092" w14:textId="5FB79BC7" w:rsidR="00466848" w:rsidRDefault="00F5542F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30,2%</w:t>
            </w:r>
          </w:p>
        </w:tc>
        <w:tc>
          <w:tcPr>
            <w:tcW w:w="553" w:type="dxa"/>
          </w:tcPr>
          <w:p w14:paraId="7881BEB4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47DEC0A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0DD4FDCC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F193D7F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4659086E" w14:textId="77777777" w:rsidR="00466848" w:rsidRDefault="00466848" w:rsidP="00F0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542F" w14:paraId="1EBF1AF3" w14:textId="77777777" w:rsidTr="00F0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ACE2" w14:textId="77777777" w:rsidR="00466848" w:rsidRDefault="00466848" w:rsidP="00F0140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Masa corporal Magra (kg)</w:t>
            </w:r>
          </w:p>
        </w:tc>
        <w:tc>
          <w:tcPr>
            <w:tcW w:w="1442" w:type="dxa"/>
          </w:tcPr>
          <w:p w14:paraId="1A691B97" w14:textId="05DFB7EA" w:rsidR="00466848" w:rsidRDefault="00243BAD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44,4kg</w:t>
            </w:r>
          </w:p>
        </w:tc>
        <w:tc>
          <w:tcPr>
            <w:tcW w:w="825" w:type="dxa"/>
          </w:tcPr>
          <w:p w14:paraId="4D544041" w14:textId="21E01AE7" w:rsidR="00466848" w:rsidRDefault="00243BAD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45,5kg</w:t>
            </w:r>
          </w:p>
        </w:tc>
        <w:tc>
          <w:tcPr>
            <w:tcW w:w="553" w:type="dxa"/>
          </w:tcPr>
          <w:p w14:paraId="3431D3A2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7690B568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88C4288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7E116AD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4" w:type="dxa"/>
          </w:tcPr>
          <w:p w14:paraId="012FB854" w14:textId="77777777" w:rsidR="00466848" w:rsidRDefault="00466848" w:rsidP="00F01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A67EF1" w14:textId="5960B286" w:rsidR="006836D3" w:rsidRPr="005944A2" w:rsidRDefault="006836D3" w:rsidP="000B536F">
      <w:bookmarkStart w:id="0" w:name="_GoBack"/>
      <w:bookmarkEnd w:id="0"/>
    </w:p>
    <w:p w14:paraId="6DADA9C0" w14:textId="12F3F027" w:rsidR="006836D3" w:rsidRDefault="006836D3" w:rsidP="000B536F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50BD12" wp14:editId="53C24B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53075" cy="757555"/>
                <wp:effectExtent l="0" t="0" r="28575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5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09A72" w14:textId="77777777" w:rsidR="006836D3" w:rsidRPr="00F75483" w:rsidRDefault="006836D3" w:rsidP="006836D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CRONOGRAMA PARA APLICACIÓN DE DESCARGA DE CARBOHIDRATOS POR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350BD12" id="Cuadro de texto 2" o:spid="_x0000_s1034" type="#_x0000_t202" style="position:absolute;margin-left:0;margin-top:0;width:437.25pt;height:59.65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">
                <v:textbox style="mso-fit-shape-to-text:t">
                  <w:txbxContent>
                    <w:p w14:paraId="66209A72" w14:textId="77777777" w:rsidR="006836D3" w:rsidRPr="00F75483" w:rsidRDefault="006836D3" w:rsidP="006836D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CRONOGRAMA PARA APLICACIÓN DE DESCARGA DE CARBOHIDRATOS POR DIAS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A128" w14:textId="01E82CD7" w:rsidR="006836D3" w:rsidRDefault="006836D3" w:rsidP="000B536F"/>
    <w:tbl>
      <w:tblPr>
        <w:tblStyle w:val="Tabladecuadrcula6concolores-nfasis2"/>
        <w:tblpPr w:leftFromText="141" w:rightFromText="141" w:vertAnchor="page" w:horzAnchor="margin" w:tblpXSpec="center" w:tblpY="4981"/>
        <w:tblW w:w="9219" w:type="dxa"/>
        <w:tblLook w:val="04A0" w:firstRow="1" w:lastRow="0" w:firstColumn="1" w:lastColumn="0" w:noHBand="0" w:noVBand="1"/>
      </w:tblPr>
      <w:tblGrid>
        <w:gridCol w:w="1037"/>
        <w:gridCol w:w="1236"/>
        <w:gridCol w:w="1742"/>
        <w:gridCol w:w="1159"/>
        <w:gridCol w:w="1742"/>
        <w:gridCol w:w="1223"/>
        <w:gridCol w:w="1446"/>
      </w:tblGrid>
      <w:tr w:rsidR="006836D3" w14:paraId="3A985127" w14:textId="77777777" w:rsidTr="00683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FD7AD77" w14:textId="77777777" w:rsidR="006836D3" w:rsidRDefault="006836D3" w:rsidP="00D30639">
            <w:r>
              <w:t>LUNES</w:t>
            </w:r>
          </w:p>
        </w:tc>
        <w:tc>
          <w:tcPr>
            <w:tcW w:w="1342" w:type="dxa"/>
          </w:tcPr>
          <w:p w14:paraId="4026A07F" w14:textId="77777777" w:rsidR="006836D3" w:rsidRDefault="006836D3" w:rsidP="00D30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MARTES</w:t>
            </w:r>
          </w:p>
        </w:tc>
        <w:tc>
          <w:tcPr>
            <w:tcW w:w="1685" w:type="dxa"/>
          </w:tcPr>
          <w:p w14:paraId="24E80221" w14:textId="77777777" w:rsidR="006836D3" w:rsidRDefault="006836D3" w:rsidP="00D30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MIERCOLES</w:t>
            </w:r>
          </w:p>
        </w:tc>
        <w:tc>
          <w:tcPr>
            <w:tcW w:w="1159" w:type="dxa"/>
          </w:tcPr>
          <w:p w14:paraId="73A6653B" w14:textId="77777777" w:rsidR="006836D3" w:rsidRDefault="006836D3" w:rsidP="00D30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302" w:type="dxa"/>
          </w:tcPr>
          <w:p w14:paraId="51867FF2" w14:textId="77777777" w:rsidR="006836D3" w:rsidRDefault="006836D3" w:rsidP="00D30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VIERNES </w:t>
            </w:r>
          </w:p>
        </w:tc>
        <w:tc>
          <w:tcPr>
            <w:tcW w:w="1246" w:type="dxa"/>
          </w:tcPr>
          <w:p w14:paraId="2FE735F7" w14:textId="77777777" w:rsidR="006836D3" w:rsidRDefault="006836D3" w:rsidP="00D30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SABADO </w:t>
            </w:r>
          </w:p>
        </w:tc>
        <w:tc>
          <w:tcPr>
            <w:tcW w:w="1446" w:type="dxa"/>
          </w:tcPr>
          <w:p w14:paraId="540E1068" w14:textId="77777777" w:rsidR="006836D3" w:rsidRDefault="006836D3" w:rsidP="00D30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DOMINGO </w:t>
            </w:r>
          </w:p>
        </w:tc>
      </w:tr>
      <w:tr w:rsidR="006836D3" w14:paraId="44B374BA" w14:textId="77777777" w:rsidTr="00683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06E2A2D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M</w:t>
            </w:r>
          </w:p>
          <w:p w14:paraId="1D54AE22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O</w:t>
            </w:r>
          </w:p>
          <w:p w14:paraId="54A90127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D</w:t>
            </w:r>
          </w:p>
          <w:p w14:paraId="729E205A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E</w:t>
            </w:r>
          </w:p>
          <w:p w14:paraId="374C037F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R</w:t>
            </w:r>
          </w:p>
          <w:p w14:paraId="7A2F0111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A</w:t>
            </w:r>
          </w:p>
          <w:p w14:paraId="7848D286" w14:textId="77777777" w:rsidR="006836D3" w:rsidRDefault="006836D3" w:rsidP="00D30639">
            <w:pPr>
              <w:rPr>
                <w:b w:val="0"/>
                <w:bCs w:val="0"/>
              </w:rPr>
            </w:pPr>
            <w:r>
              <w:t>D</w:t>
            </w:r>
          </w:p>
          <w:p w14:paraId="1CC14782" w14:textId="77777777" w:rsidR="006836D3" w:rsidRDefault="006836D3" w:rsidP="00D30639">
            <w:r>
              <w:t>O</w:t>
            </w:r>
          </w:p>
        </w:tc>
        <w:tc>
          <w:tcPr>
            <w:tcW w:w="1342" w:type="dxa"/>
          </w:tcPr>
          <w:p w14:paraId="69775B54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  <w:p w14:paraId="75B81D22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  <w:p w14:paraId="5EA9CC2A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28C10E2B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  <w:p w14:paraId="57F331BF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  <w:p w14:paraId="0A9AC38C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  <w:p w14:paraId="31171C0D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26C093EE" w14:textId="5E9BF8C9" w:rsidR="006836D3" w:rsidRPr="00F7548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685" w:type="dxa"/>
          </w:tcPr>
          <w:p w14:paraId="2B024875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  <w:p w14:paraId="3C3ADE35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  <w:p w14:paraId="0E5FEEEE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</w:t>
            </w:r>
          </w:p>
          <w:p w14:paraId="3AFDCE32" w14:textId="77777777" w:rsidR="006836D3" w:rsidRDefault="006836D3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  <w:p w14:paraId="0F366825" w14:textId="1744D1BC" w:rsidR="006836D3" w:rsidRPr="00F7548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(DESCARGA)</w:t>
            </w:r>
          </w:p>
        </w:tc>
        <w:tc>
          <w:tcPr>
            <w:tcW w:w="1159" w:type="dxa"/>
          </w:tcPr>
          <w:p w14:paraId="15FE6639" w14:textId="77777777" w:rsidR="006836D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  <w:p w14:paraId="5BE34E22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  <w:p w14:paraId="1ADCB779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1AE7DD9F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  <w:p w14:paraId="2BEAB1A0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  <w:p w14:paraId="34995FF9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  <w:p w14:paraId="41731B80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69472CEB" w14:textId="77F2CDF8" w:rsidR="00AF135B" w:rsidRPr="00F7548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02" w:type="dxa"/>
          </w:tcPr>
          <w:p w14:paraId="32575E7E" w14:textId="77777777" w:rsidR="006836D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  <w:p w14:paraId="5D8E840F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  <w:p w14:paraId="1297A28E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</w:t>
            </w:r>
          </w:p>
          <w:p w14:paraId="1ECC4834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  <w:p w14:paraId="68A944C8" w14:textId="468AF99A" w:rsidR="00AF135B" w:rsidRPr="00F7548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(DESCARGA)</w:t>
            </w:r>
          </w:p>
        </w:tc>
        <w:tc>
          <w:tcPr>
            <w:tcW w:w="1246" w:type="dxa"/>
          </w:tcPr>
          <w:p w14:paraId="3E985BAF" w14:textId="77777777" w:rsidR="006836D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  <w:p w14:paraId="408A7960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  <w:p w14:paraId="4D8A5DEB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35F00508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  <w:p w14:paraId="6D255A8A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  <w:p w14:paraId="3572DFBC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  <w:p w14:paraId="327312AC" w14:textId="77777777" w:rsidR="00AF135B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3EEC04FC" w14:textId="03A00BD5" w:rsidR="00AF135B" w:rsidRPr="00F75483" w:rsidRDefault="00AF135B" w:rsidP="00D30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446" w:type="dxa"/>
          </w:tcPr>
          <w:p w14:paraId="74517F3A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</w:p>
          <w:p w14:paraId="758ABA0B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  <w:p w14:paraId="66104070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1885000D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</w:t>
            </w:r>
          </w:p>
          <w:p w14:paraId="415FB3C3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  <w:p w14:paraId="0F800CCB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  <w:p w14:paraId="3E779021" w14:textId="77777777" w:rsidR="00AF135B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  <w:p w14:paraId="1484C62D" w14:textId="0BE1074D" w:rsidR="006836D3" w:rsidRPr="00F75483" w:rsidRDefault="00AF135B" w:rsidP="00AF1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</w:t>
            </w:r>
          </w:p>
        </w:tc>
      </w:tr>
    </w:tbl>
    <w:p w14:paraId="430CD526" w14:textId="5E59F09E" w:rsidR="006836D3" w:rsidRDefault="006836D3" w:rsidP="000B536F"/>
    <w:p w14:paraId="3B70B7C3" w14:textId="6E468FED" w:rsidR="006836D3" w:rsidRDefault="006836D3" w:rsidP="000B536F"/>
    <w:p w14:paraId="240C5A01" w14:textId="08E5A937" w:rsidR="006836D3" w:rsidRDefault="006836D3" w:rsidP="000B536F"/>
    <w:p w14:paraId="6D995614" w14:textId="2E8838D3" w:rsidR="006836D3" w:rsidRDefault="006836D3" w:rsidP="000B536F"/>
    <w:p w14:paraId="3AF8BE5C" w14:textId="73ABA2BD" w:rsidR="006836D3" w:rsidRDefault="006836D3" w:rsidP="000B536F"/>
    <w:p w14:paraId="1A8F2C44" w14:textId="01A1ED12" w:rsidR="006836D3" w:rsidRDefault="006836D3" w:rsidP="000B536F"/>
    <w:p w14:paraId="3C108024" w14:textId="6010AC2F" w:rsidR="006836D3" w:rsidRDefault="006836D3" w:rsidP="000B536F"/>
    <w:p w14:paraId="7AAA7AD6" w14:textId="793755EE" w:rsidR="006836D3" w:rsidRDefault="006836D3" w:rsidP="000B536F"/>
    <w:p w14:paraId="5AE884C5" w14:textId="253A5668" w:rsidR="006836D3" w:rsidRDefault="006836D3" w:rsidP="000B536F"/>
    <w:p w14:paraId="4A118948" w14:textId="1DCC5D29" w:rsidR="006836D3" w:rsidRDefault="006836D3" w:rsidP="000B536F"/>
    <w:p w14:paraId="441EA4BE" w14:textId="66A2E55D" w:rsidR="006836D3" w:rsidRDefault="006836D3" w:rsidP="000B536F"/>
    <w:p w14:paraId="1246008C" w14:textId="228FB395" w:rsidR="006836D3" w:rsidRDefault="006836D3" w:rsidP="000B536F"/>
    <w:p w14:paraId="7DE921DC" w14:textId="73C4E0BE" w:rsidR="006836D3" w:rsidRDefault="006836D3" w:rsidP="000B536F"/>
    <w:p w14:paraId="62EEC18C" w14:textId="7C8400AE" w:rsidR="006836D3" w:rsidRDefault="006836D3" w:rsidP="000B536F"/>
    <w:p w14:paraId="6F1B17D5" w14:textId="7D6E33B2" w:rsidR="006836D3" w:rsidRDefault="006836D3" w:rsidP="000B536F"/>
    <w:p w14:paraId="07C23478" w14:textId="40639C5C" w:rsidR="006836D3" w:rsidRDefault="006836D3" w:rsidP="000B536F"/>
    <w:p w14:paraId="48725B2D" w14:textId="77777777" w:rsidR="006836D3" w:rsidRDefault="006836D3" w:rsidP="000B536F"/>
    <w:sectPr w:rsidR="006836D3" w:rsidSect="00F278C1">
      <w:headerReference w:type="default" r:id="rId15"/>
      <w:footerReference w:type="default" r:id="rId16"/>
      <w:pgSz w:w="11906" w:h="16838" w:code="9"/>
      <w:pgMar w:top="2835" w:right="2041" w:bottom="4139" w:left="2041" w:header="720" w:footer="28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3AF54" w14:textId="77777777" w:rsidR="00462823" w:rsidRDefault="00462823">
      <w:pPr>
        <w:spacing w:before="0" w:line="240" w:lineRule="auto"/>
      </w:pPr>
      <w:r>
        <w:separator/>
      </w:r>
    </w:p>
  </w:endnote>
  <w:endnote w:type="continuationSeparator" w:id="0">
    <w:p w14:paraId="1A3193F4" w14:textId="77777777" w:rsidR="00462823" w:rsidRDefault="00462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EBC51" w14:textId="77777777" w:rsidR="003C5779" w:rsidRDefault="002142E2">
    <w:pPr>
      <w:pStyle w:val="Piedepgina"/>
      <w:jc w:val="left"/>
    </w:pPr>
    <w:r>
      <w:rPr>
        <w:noProof/>
        <w:lang w:val="es-CO" w:eastAsia="es-CO"/>
      </w:rPr>
      <mc:AlternateContent>
        <mc:Choice Requires="wpg">
          <w:drawing>
            <wp:inline distT="0" distB="0" distL="0" distR="0" wp14:anchorId="664AE72A" wp14:editId="62931D22">
              <wp:extent cx="4727448" cy="420624"/>
              <wp:effectExtent l="0" t="0" r="0" b="0"/>
              <wp:docPr id="44" name="Grupo 43" descr="Dibujo con filigrana de énfasis con un tenedor y un cuchillo en el centr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orma libre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orma libre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orma libre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orma libre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bre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orma libre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orma libre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a libre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C21143D" id="Grupo 43" o:spid="_x0000_s1026" alt="Dibujo con filigrana de énfasis con un tenedor y un cuchillo en el centro" style="width:372.25pt;height:33.1pt;mso-position-horizontal-relative:char;mso-position-vertical-relative:line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">
              <o:lock v:ext="edit" aspectratio="t"/>
              <v:shape id="Forma libre 2" o:spid="_x0000_s1027" style="position:absolute;left:19637;top:111;width:3588;height:3381;visibility:visible;mso-wrap-style:square;v-text-anchor:top" coordsize="45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orma libre 3" o:spid="_x0000_s1028" style="position:absolute;left:18288;width:3698;height:3698;visibility:visible;mso-wrap-style:square;v-text-anchor:top" coordsize="465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orma libre 4" o:spid="_x0000_s1029" style="position:absolute;left:8255;top:206;width:10715;height:3143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orma libre 5" o:spid="_x0000_s1030" style="position:absolute;left:15224;top:619;width:3254;height:2635;visibility:visible;mso-wrap-style:square;v-text-anchor:top" coordsize="41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orma libre 6" o:spid="_x0000_s1031" style="position:absolute;left:13509;top:1063;width:3620;height:1572;visibility:visible;mso-wrap-style:square;v-text-anchor:top" coordsize="457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orma libre 7" o:spid="_x0000_s1032" style="position:absolute;left:11239;top:746;width:4445;height:1190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orma libre 8" o:spid="_x0000_s1033" style="position:absolute;top:206;width:12700;height:1953;visibility:visible;mso-wrap-style:square;v-text-anchor:top" coordsize="1601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orma libre 9" o:spid="_x0000_s1034" style="position:absolute;left:22145;top:206;width:10716;height:3127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orma libre 10" o:spid="_x0000_s1035" style="position:absolute;left:22637;top:285;width:3255;height:2651;visibility:visible;mso-wrap-style:square;v-text-anchor:top" coordsize="40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orma libre 11" o:spid="_x0000_s1036" style="position:absolute;left:23987;top:904;width:3619;height:1572;visibility:visible;mso-wrap-style:square;v-text-anchor:top" coordsize="45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orma libre 12" o:spid="_x0000_s1037" style="position:absolute;left:25431;top:1603;width:4445;height:1191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orma libre 13" o:spid="_x0000_s1038" style="position:absolute;left:28400;top:1381;width:12716;height:1968;visibility:visible;mso-wrap-style:square;v-text-anchor:top" coordsize="160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79ED5" w14:textId="77777777" w:rsidR="00462823" w:rsidRDefault="00462823">
      <w:pPr>
        <w:spacing w:before="0" w:line="240" w:lineRule="auto"/>
      </w:pPr>
      <w:r>
        <w:separator/>
      </w:r>
    </w:p>
  </w:footnote>
  <w:footnote w:type="continuationSeparator" w:id="0">
    <w:p w14:paraId="58C804C7" w14:textId="77777777" w:rsidR="00462823" w:rsidRDefault="00462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E9529" w14:textId="77777777" w:rsidR="003C5779" w:rsidRDefault="002142E2"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43E2477" wp14:editId="6F09CE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0160" b="10795"/>
              <wp:wrapNone/>
              <wp:docPr id="31" name="Grupo 31" descr="Imagen de borde de línea do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ángulo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ángulo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85900</wp14:pctWidth>
              </wp14:sizeRelH>
              <wp14:sizeRelV relativeFrom="page">
                <wp14:pctHeight>89100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02A2323B" id="Grupo 31" o:spid="_x0000_s1026" alt="Imagen de borde de línea doble" style="position:absolute;margin-left:0;margin-top:0;width:525.6pt;height:705.6pt;z-index:-251656192;mso-width-percent:859;mso-height-percent:891;mso-position-horizontal:center;mso-position-horizontal-relative:page;mso-position-vertical:center;mso-position-vertical-relative:page;mso-width-percent:859;mso-height-percent:891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">
              <v:rect id="Rectángulo 28" o:spid="_x0000_s1027" style="position:absolute;width:66751;height:89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" filled="f" strokecolor="#c4ad9f [1311]" strokeweight=".5pt"/>
              <v:rect id="Rectángulo 29" o:spid="_x0000_s1028" style="position:absolute;left:476;top:476;width:65837;height:88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D28805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122B69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02F40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89C2C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A74E6E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FC450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B22CC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0EF8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ECC64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36891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3197B"/>
    <w:multiLevelType w:val="hybridMultilevel"/>
    <w:tmpl w:val="C54A3470"/>
    <w:lvl w:ilvl="0" w:tplc="FF422ED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156C6"/>
    <w:multiLevelType w:val="hybridMultilevel"/>
    <w:tmpl w:val="66DCA4B4"/>
    <w:lvl w:ilvl="0" w:tplc="24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F71C6"/>
    <w:multiLevelType w:val="hybridMultilevel"/>
    <w:tmpl w:val="7B583B16"/>
    <w:lvl w:ilvl="0" w:tplc="240A0019">
      <w:start w:val="1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EA"/>
    <w:rsid w:val="000276F7"/>
    <w:rsid w:val="00092367"/>
    <w:rsid w:val="000A7CFD"/>
    <w:rsid w:val="000B3A3C"/>
    <w:rsid w:val="000B536F"/>
    <w:rsid w:val="000C27B2"/>
    <w:rsid w:val="000F5257"/>
    <w:rsid w:val="00131FAA"/>
    <w:rsid w:val="00134CD7"/>
    <w:rsid w:val="00146CE3"/>
    <w:rsid w:val="001765B7"/>
    <w:rsid w:val="00195097"/>
    <w:rsid w:val="001A7FDB"/>
    <w:rsid w:val="001F2BE7"/>
    <w:rsid w:val="002142E2"/>
    <w:rsid w:val="00214C7B"/>
    <w:rsid w:val="002226A8"/>
    <w:rsid w:val="00243BAD"/>
    <w:rsid w:val="002750FE"/>
    <w:rsid w:val="002811F7"/>
    <w:rsid w:val="0029723D"/>
    <w:rsid w:val="00301A1A"/>
    <w:rsid w:val="003109FC"/>
    <w:rsid w:val="00310D9A"/>
    <w:rsid w:val="00312086"/>
    <w:rsid w:val="00313EAC"/>
    <w:rsid w:val="00330D32"/>
    <w:rsid w:val="003316CE"/>
    <w:rsid w:val="00340FDA"/>
    <w:rsid w:val="003560CD"/>
    <w:rsid w:val="003B1277"/>
    <w:rsid w:val="003C5779"/>
    <w:rsid w:val="003E234A"/>
    <w:rsid w:val="003E3EA6"/>
    <w:rsid w:val="004136F2"/>
    <w:rsid w:val="0043140F"/>
    <w:rsid w:val="00456E1D"/>
    <w:rsid w:val="00462823"/>
    <w:rsid w:val="00466848"/>
    <w:rsid w:val="004908AF"/>
    <w:rsid w:val="004C2B6D"/>
    <w:rsid w:val="00535012"/>
    <w:rsid w:val="00545036"/>
    <w:rsid w:val="0057520C"/>
    <w:rsid w:val="005944A2"/>
    <w:rsid w:val="005B0501"/>
    <w:rsid w:val="00674236"/>
    <w:rsid w:val="006836D3"/>
    <w:rsid w:val="006839FB"/>
    <w:rsid w:val="006C43EE"/>
    <w:rsid w:val="00706916"/>
    <w:rsid w:val="00746274"/>
    <w:rsid w:val="00772636"/>
    <w:rsid w:val="007853CF"/>
    <w:rsid w:val="007B4221"/>
    <w:rsid w:val="007B7DB7"/>
    <w:rsid w:val="007C7881"/>
    <w:rsid w:val="0080660A"/>
    <w:rsid w:val="00852912"/>
    <w:rsid w:val="00874AF3"/>
    <w:rsid w:val="00893B83"/>
    <w:rsid w:val="008A7313"/>
    <w:rsid w:val="008E6EF7"/>
    <w:rsid w:val="00905DCE"/>
    <w:rsid w:val="00920141"/>
    <w:rsid w:val="00971688"/>
    <w:rsid w:val="009A401A"/>
    <w:rsid w:val="009B74C0"/>
    <w:rsid w:val="00A158A5"/>
    <w:rsid w:val="00A21D9C"/>
    <w:rsid w:val="00A939F4"/>
    <w:rsid w:val="00A93A3D"/>
    <w:rsid w:val="00AA4858"/>
    <w:rsid w:val="00AA5F2E"/>
    <w:rsid w:val="00AE13C3"/>
    <w:rsid w:val="00AF135B"/>
    <w:rsid w:val="00AF3F0F"/>
    <w:rsid w:val="00B075D3"/>
    <w:rsid w:val="00B23D14"/>
    <w:rsid w:val="00B475A6"/>
    <w:rsid w:val="00B613F1"/>
    <w:rsid w:val="00B64B5C"/>
    <w:rsid w:val="00B92280"/>
    <w:rsid w:val="00BA2914"/>
    <w:rsid w:val="00C61675"/>
    <w:rsid w:val="00C975EA"/>
    <w:rsid w:val="00CA24FA"/>
    <w:rsid w:val="00CE0678"/>
    <w:rsid w:val="00D56458"/>
    <w:rsid w:val="00D76A7C"/>
    <w:rsid w:val="00D92D4F"/>
    <w:rsid w:val="00DB243E"/>
    <w:rsid w:val="00DD07E3"/>
    <w:rsid w:val="00E02056"/>
    <w:rsid w:val="00E46E77"/>
    <w:rsid w:val="00E52487"/>
    <w:rsid w:val="00E647D4"/>
    <w:rsid w:val="00E86FAE"/>
    <w:rsid w:val="00E877B4"/>
    <w:rsid w:val="00E9774F"/>
    <w:rsid w:val="00EC33AF"/>
    <w:rsid w:val="00ED31DE"/>
    <w:rsid w:val="00EE2CC2"/>
    <w:rsid w:val="00EF5033"/>
    <w:rsid w:val="00F278C1"/>
    <w:rsid w:val="00F44C58"/>
    <w:rsid w:val="00F4752F"/>
    <w:rsid w:val="00F5542F"/>
    <w:rsid w:val="00F64586"/>
    <w:rsid w:val="00F75F40"/>
    <w:rsid w:val="00FA44D8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9CA223"/>
  <w15:chartTrackingRefBased/>
  <w15:docId w15:val="{29CEDA08-1E0E-4883-9181-F2A335D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2C24" w:themeColor="text2" w:themeShade="BF"/>
        <w:sz w:val="22"/>
        <w:szCs w:val="22"/>
        <w:lang w:val="es-E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6A8"/>
  </w:style>
  <w:style w:type="paragraph" w:styleId="Ttulo1">
    <w:name w:val="heading 1"/>
    <w:basedOn w:val="Normal"/>
    <w:next w:val="Normal"/>
    <w:link w:val="Ttulo1Car"/>
    <w:uiPriority w:val="6"/>
    <w:qFormat/>
    <w:rsid w:val="007B4221"/>
    <w:pPr>
      <w:keepNext/>
      <w:keepLines/>
      <w:spacing w:before="0"/>
      <w:contextualSpacing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6"/>
    <w:unhideWhenUsed/>
    <w:qFormat/>
    <w:rsid w:val="007B4221"/>
    <w:pPr>
      <w:keepNext/>
      <w:keepLines/>
      <w:spacing w:before="7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3B1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B92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B922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3B12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3B1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3B12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3B12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92280"/>
    <w:pPr>
      <w:spacing w:line="240" w:lineRule="auto"/>
      <w:ind w:left="288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280"/>
    <w:rPr>
      <w:color w:val="3A2C24" w:themeColor="text2" w:themeShade="BF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71688"/>
    <w:rPr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6"/>
    <w:rsid w:val="007B4221"/>
    <w:rPr>
      <w:rFonts w:asciiTheme="majorHAnsi" w:eastAsiaTheme="majorEastAsia" w:hAnsiTheme="majorHAnsi" w:cstheme="majorBidi"/>
      <w:sz w:val="28"/>
      <w:szCs w:val="24"/>
    </w:rPr>
  </w:style>
  <w:style w:type="paragraph" w:styleId="Puesto">
    <w:name w:val="Title"/>
    <w:basedOn w:val="Normal"/>
    <w:link w:val="PuestoCar"/>
    <w:uiPriority w:val="1"/>
    <w:qFormat/>
    <w:rsid w:val="00B92280"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PuestoCar">
    <w:name w:val="Puesto Car"/>
    <w:basedOn w:val="Fuentedeprrafopredeter"/>
    <w:link w:val="Puesto"/>
    <w:uiPriority w:val="1"/>
    <w:rsid w:val="00B92280"/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tulo2Car">
    <w:name w:val="Título 2 Car"/>
    <w:basedOn w:val="Fuentedeprrafopredeter"/>
    <w:link w:val="Ttulo2"/>
    <w:uiPriority w:val="6"/>
    <w:rsid w:val="007B4221"/>
    <w:rPr>
      <w:rFonts w:asciiTheme="majorHAnsi" w:eastAsiaTheme="majorEastAsia" w:hAnsiTheme="majorHAnsi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46E77"/>
    <w:pPr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E77"/>
    <w:rPr>
      <w:color w:val="3A2C24" w:themeColor="text2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2280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280"/>
    <w:rPr>
      <w:rFonts w:ascii="Segoe UI" w:hAnsi="Segoe UI" w:cs="Segoe UI"/>
      <w:color w:val="3A2C24" w:themeColor="text2" w:themeShade="BF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B92280"/>
  </w:style>
  <w:style w:type="paragraph" w:styleId="Textodebloque">
    <w:name w:val="Block Text"/>
    <w:basedOn w:val="Normal"/>
    <w:uiPriority w:val="99"/>
    <w:semiHidden/>
    <w:unhideWhenUsed/>
    <w:rsid w:val="00B92280"/>
    <w:pPr>
      <w:pBdr>
        <w:top w:val="single" w:sz="2" w:space="10" w:color="F0A22E" w:themeColor="accent1"/>
        <w:left w:val="single" w:sz="2" w:space="10" w:color="F0A22E" w:themeColor="accent1"/>
        <w:bottom w:val="single" w:sz="2" w:space="10" w:color="F0A22E" w:themeColor="accent1"/>
        <w:right w:val="single" w:sz="2" w:space="10" w:color="F0A22E" w:themeColor="accent1"/>
      </w:pBdr>
      <w:ind w:left="1152" w:right="1152"/>
    </w:pPr>
    <w:rPr>
      <w:i/>
      <w:iCs/>
      <w:color w:val="85530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12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1277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127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127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B127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B1277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B127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3B127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127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127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B127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3B127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B127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B127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B127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B127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92280"/>
    <w:rPr>
      <w:b/>
      <w:bCs/>
      <w:i/>
      <w:iCs/>
      <w:color w:val="3A2C24" w:themeColor="text2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B1277"/>
    <w:pPr>
      <w:spacing w:before="0" w:after="200" w:line="240" w:lineRule="auto"/>
    </w:pPr>
    <w:rPr>
      <w:i/>
      <w:iCs/>
      <w:color w:val="4E3B30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3B1277"/>
  </w:style>
  <w:style w:type="table" w:styleId="Cuadrculavistosa">
    <w:name w:val="Colorful Grid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B127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27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27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2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27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3"/>
    <w:unhideWhenUsed/>
    <w:qFormat/>
    <w:rsid w:val="007B4221"/>
    <w:pPr>
      <w:spacing w:before="420" w:line="288" w:lineRule="auto"/>
      <w:contextualSpacing/>
    </w:pPr>
    <w:rPr>
      <w:sz w:val="24"/>
    </w:rPr>
  </w:style>
  <w:style w:type="character" w:customStyle="1" w:styleId="FechaCar">
    <w:name w:val="Fecha Car"/>
    <w:basedOn w:val="Fuentedeprrafopredeter"/>
    <w:link w:val="Fecha"/>
    <w:uiPriority w:val="3"/>
    <w:rsid w:val="007B4221"/>
    <w:rPr>
      <w:sz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B127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B127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B1277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3B1277"/>
  </w:style>
  <w:style w:type="character" w:styleId="Refdenotaalfinal">
    <w:name w:val="endnote reference"/>
    <w:basedOn w:val="Fuentedeprrafopredeter"/>
    <w:uiPriority w:val="99"/>
    <w:semiHidden/>
    <w:unhideWhenUsed/>
    <w:rsid w:val="003B127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B127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3B127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B1277"/>
    <w:rPr>
      <w:color w:val="4E1E29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B127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277"/>
    <w:rPr>
      <w:szCs w:val="20"/>
    </w:rPr>
  </w:style>
  <w:style w:type="table" w:styleId="Tabladecuadrcula1clara">
    <w:name w:val="Grid Table 1 Light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1D0CC" w:themeColor="accent3" w:themeTint="66"/>
        <w:left w:val="single" w:sz="4" w:space="0" w:color="E1D0CC" w:themeColor="accent3" w:themeTint="66"/>
        <w:bottom w:val="single" w:sz="4" w:space="0" w:color="E1D0CC" w:themeColor="accent3" w:themeTint="66"/>
        <w:right w:val="single" w:sz="4" w:space="0" w:color="E1D0CC" w:themeColor="accent3" w:themeTint="66"/>
        <w:insideH w:val="single" w:sz="4" w:space="0" w:color="E1D0CC" w:themeColor="accent3" w:themeTint="66"/>
        <w:insideV w:val="single" w:sz="4" w:space="0" w:color="E1D0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7D5C4" w:themeColor="accent4" w:themeTint="66"/>
        <w:left w:val="single" w:sz="4" w:space="0" w:color="E7D5C4" w:themeColor="accent4" w:themeTint="66"/>
        <w:bottom w:val="single" w:sz="4" w:space="0" w:color="E7D5C4" w:themeColor="accent4" w:themeTint="66"/>
        <w:right w:val="single" w:sz="4" w:space="0" w:color="E7D5C4" w:themeColor="accent4" w:themeTint="66"/>
        <w:insideH w:val="single" w:sz="4" w:space="0" w:color="E7D5C4" w:themeColor="accent4" w:themeTint="66"/>
        <w:insideV w:val="single" w:sz="4" w:space="0" w:color="E7D5C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D4C7" w:themeColor="accent5" w:themeTint="66"/>
        <w:left w:val="single" w:sz="4" w:space="0" w:color="D9D4C7" w:themeColor="accent5" w:themeTint="66"/>
        <w:bottom w:val="single" w:sz="4" w:space="0" w:color="D9D4C7" w:themeColor="accent5" w:themeTint="66"/>
        <w:right w:val="single" w:sz="4" w:space="0" w:color="D9D4C7" w:themeColor="accent5" w:themeTint="66"/>
        <w:insideH w:val="single" w:sz="4" w:space="0" w:color="D9D4C7" w:themeColor="accent5" w:themeTint="66"/>
        <w:insideV w:val="single" w:sz="4" w:space="0" w:color="D9D4C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BC7A3" w:themeColor="accent6" w:themeTint="66"/>
        <w:left w:val="single" w:sz="4" w:space="0" w:color="EBC7A3" w:themeColor="accent6" w:themeTint="66"/>
        <w:bottom w:val="single" w:sz="4" w:space="0" w:color="EBC7A3" w:themeColor="accent6" w:themeTint="66"/>
        <w:right w:val="single" w:sz="4" w:space="0" w:color="EBC7A3" w:themeColor="accent6" w:themeTint="66"/>
        <w:insideH w:val="single" w:sz="4" w:space="0" w:color="EBC7A3" w:themeColor="accent6" w:themeTint="66"/>
        <w:insideV w:val="single" w:sz="4" w:space="0" w:color="EBC7A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6C681" w:themeColor="accent1" w:themeTint="99"/>
        <w:bottom w:val="single" w:sz="2" w:space="0" w:color="F6C681" w:themeColor="accent1" w:themeTint="99"/>
        <w:insideH w:val="single" w:sz="2" w:space="0" w:color="F6C681" w:themeColor="accent1" w:themeTint="99"/>
        <w:insideV w:val="single" w:sz="2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C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2B9B2" w:themeColor="accent3" w:themeTint="99"/>
        <w:bottom w:val="single" w:sz="2" w:space="0" w:color="D2B9B2" w:themeColor="accent3" w:themeTint="99"/>
        <w:insideH w:val="single" w:sz="2" w:space="0" w:color="D2B9B2" w:themeColor="accent3" w:themeTint="99"/>
        <w:insideV w:val="single" w:sz="2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2B9B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BC1A7" w:themeColor="accent4" w:themeTint="99"/>
        <w:bottom w:val="single" w:sz="2" w:space="0" w:color="DBC1A7" w:themeColor="accent4" w:themeTint="99"/>
        <w:insideH w:val="single" w:sz="2" w:space="0" w:color="DBC1A7" w:themeColor="accent4" w:themeTint="99"/>
        <w:insideV w:val="single" w:sz="2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BC1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6BFAB" w:themeColor="accent5" w:themeTint="99"/>
        <w:bottom w:val="single" w:sz="2" w:space="0" w:color="C6BFAB" w:themeColor="accent5" w:themeTint="99"/>
        <w:insideH w:val="single" w:sz="2" w:space="0" w:color="C6BFAB" w:themeColor="accent5" w:themeTint="99"/>
        <w:insideV w:val="single" w:sz="2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BFA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cuadrcula3">
    <w:name w:val="Grid Table 3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9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9D4C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Ind w:w="0" w:type="dxa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Ind w:w="0" w:type="dxa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Ind w:w="0" w:type="dxa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Ind w:w="0" w:type="dxa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Ind w:w="0" w:type="dxa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Ind w:w="0" w:type="dxa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301A1A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301A1A"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301A1A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301A1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301A1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3B1277"/>
  </w:style>
  <w:style w:type="paragraph" w:styleId="DireccinHTML">
    <w:name w:val="HTML Address"/>
    <w:basedOn w:val="Normal"/>
    <w:link w:val="DireccinHTMLCar"/>
    <w:uiPriority w:val="99"/>
    <w:semiHidden/>
    <w:unhideWhenUsed/>
    <w:rsid w:val="003B1277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B127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3B127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7168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B127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27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3B127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B127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1277"/>
    <w:rPr>
      <w:color w:val="17448D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B1277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B127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2280"/>
    <w:rPr>
      <w:i/>
      <w:iCs/>
      <w:color w:val="85530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2280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85530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2280"/>
    <w:rPr>
      <w:i/>
      <w:iCs/>
      <w:color w:val="85530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2280"/>
    <w:rPr>
      <w:b/>
      <w:bCs/>
      <w:caps w:val="0"/>
      <w:smallCaps/>
      <w:color w:val="855309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B127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B1277"/>
    <w:pPr>
      <w:spacing w:before="0" w:line="240" w:lineRule="auto"/>
    </w:pPr>
    <w:rPr>
      <w:color w:val="C77C0E" w:themeColor="accent1" w:themeShade="BF"/>
    </w:rPr>
    <w:tblPr>
      <w:tblStyleRowBandSize w:val="1"/>
      <w:tblStyleColBandSize w:val="1"/>
      <w:tblInd w:w="0" w:type="dxa"/>
      <w:tblBorders>
        <w:top w:val="single" w:sz="8" w:space="0" w:color="F0A22E" w:themeColor="accent1"/>
        <w:bottom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B1277"/>
    <w:pPr>
      <w:spacing w:before="0" w:line="240" w:lineRule="auto"/>
    </w:pPr>
    <w:rPr>
      <w:color w:val="7B4A3A" w:themeColor="accent2" w:themeShade="BF"/>
    </w:rPr>
    <w:tblPr>
      <w:tblStyleRowBandSize w:val="1"/>
      <w:tblStyleColBandSize w:val="1"/>
      <w:tblInd w:w="0" w:type="dxa"/>
      <w:tblBorders>
        <w:top w:val="single" w:sz="8" w:space="0" w:color="A5644E" w:themeColor="accent2"/>
        <w:bottom w:val="single" w:sz="8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B1277"/>
    <w:pPr>
      <w:spacing w:before="0" w:line="240" w:lineRule="auto"/>
    </w:pPr>
    <w:rPr>
      <w:color w:val="926155" w:themeColor="accent3" w:themeShade="BF"/>
    </w:rPr>
    <w:tblPr>
      <w:tblStyleRowBandSize w:val="1"/>
      <w:tblStyleColBandSize w:val="1"/>
      <w:tblInd w:w="0" w:type="dxa"/>
      <w:tblBorders>
        <w:top w:val="single" w:sz="8" w:space="0" w:color="B58B80" w:themeColor="accent3"/>
        <w:bottom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B1277"/>
    <w:pPr>
      <w:spacing w:before="0" w:line="240" w:lineRule="auto"/>
    </w:pPr>
    <w:rPr>
      <w:color w:val="A17142" w:themeColor="accent4" w:themeShade="BF"/>
    </w:rPr>
    <w:tblPr>
      <w:tblStyleRowBandSize w:val="1"/>
      <w:tblStyleColBandSize w:val="1"/>
      <w:tblInd w:w="0" w:type="dxa"/>
      <w:tblBorders>
        <w:top w:val="single" w:sz="8" w:space="0" w:color="C3986D" w:themeColor="accent4"/>
        <w:bottom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B1277"/>
    <w:pPr>
      <w:spacing w:before="0" w:line="240" w:lineRule="auto"/>
    </w:pPr>
    <w:rPr>
      <w:color w:val="7B7053" w:themeColor="accent5" w:themeShade="BF"/>
    </w:rPr>
    <w:tblPr>
      <w:tblStyleRowBandSize w:val="1"/>
      <w:tblStyleColBandSize w:val="1"/>
      <w:tblInd w:w="0" w:type="dxa"/>
      <w:tblBorders>
        <w:top w:val="single" w:sz="8" w:space="0" w:color="A19574" w:themeColor="accent5"/>
        <w:bottom w:val="single" w:sz="8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B1277"/>
    <w:pPr>
      <w:spacing w:before="0" w:line="240" w:lineRule="auto"/>
    </w:pPr>
    <w:rPr>
      <w:color w:val="90571E" w:themeColor="accent6" w:themeShade="BF"/>
    </w:rPr>
    <w:tblPr>
      <w:tblStyleRowBandSize w:val="1"/>
      <w:tblStyleColBandSize w:val="1"/>
      <w:tblInd w:w="0" w:type="dxa"/>
      <w:tblBorders>
        <w:top w:val="single" w:sz="8" w:space="0" w:color="C17529" w:themeColor="accent6"/>
        <w:bottom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B1277"/>
  </w:style>
  <w:style w:type="paragraph" w:styleId="Lista">
    <w:name w:val="List"/>
    <w:basedOn w:val="Normal"/>
    <w:uiPriority w:val="99"/>
    <w:semiHidden/>
    <w:unhideWhenUsed/>
    <w:rsid w:val="003B127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B127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B127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B127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B127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3B127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B127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B127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B127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B127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B127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B127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B127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B127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B127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3B127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B127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B127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B127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B127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B9228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lista2">
    <w:name w:val="List Table 2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bottom w:val="single" w:sz="4" w:space="0" w:color="D2B9B2" w:themeColor="accent3" w:themeTint="99"/>
        <w:insideH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C1A7" w:themeColor="accent4" w:themeTint="99"/>
        <w:bottom w:val="single" w:sz="4" w:space="0" w:color="DBC1A7" w:themeColor="accent4" w:themeTint="99"/>
        <w:insideH w:val="single" w:sz="4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bottom w:val="single" w:sz="4" w:space="0" w:color="E2AB76" w:themeColor="accent6" w:themeTint="99"/>
        <w:insideH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lista3">
    <w:name w:val="List Table 3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44E" w:themeColor="accent2"/>
          <w:right w:val="single" w:sz="4" w:space="0" w:color="A5644E" w:themeColor="accent2"/>
        </w:tcBorders>
      </w:tcPr>
    </w:tblStylePr>
    <w:tblStylePr w:type="band1Horz">
      <w:tblPr/>
      <w:tcPr>
        <w:tcBorders>
          <w:top w:val="single" w:sz="4" w:space="0" w:color="A5644E" w:themeColor="accent2"/>
          <w:bottom w:val="single" w:sz="4" w:space="0" w:color="A5644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44E" w:themeColor="accent2"/>
          <w:left w:val="nil"/>
        </w:tcBorders>
      </w:tcPr>
    </w:tblStylePr>
    <w:tblStylePr w:type="swCell">
      <w:tblPr/>
      <w:tcPr>
        <w:tcBorders>
          <w:top w:val="double" w:sz="4" w:space="0" w:color="A5644E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58B80" w:themeColor="accent3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8B80" w:themeColor="accent3"/>
          <w:right w:val="single" w:sz="4" w:space="0" w:color="B58B80" w:themeColor="accent3"/>
        </w:tcBorders>
      </w:tcPr>
    </w:tblStylePr>
    <w:tblStylePr w:type="band1Horz">
      <w:tblPr/>
      <w:tcPr>
        <w:tcBorders>
          <w:top w:val="single" w:sz="4" w:space="0" w:color="B58B80" w:themeColor="accent3"/>
          <w:bottom w:val="single" w:sz="4" w:space="0" w:color="B58B8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8B80" w:themeColor="accent3"/>
          <w:left w:val="nil"/>
        </w:tcBorders>
      </w:tcPr>
    </w:tblStylePr>
    <w:tblStylePr w:type="swCell">
      <w:tblPr/>
      <w:tcPr>
        <w:tcBorders>
          <w:top w:val="double" w:sz="4" w:space="0" w:color="B58B80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986D" w:themeColor="accent4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986D" w:themeColor="accent4"/>
          <w:right w:val="single" w:sz="4" w:space="0" w:color="C3986D" w:themeColor="accent4"/>
        </w:tcBorders>
      </w:tcPr>
    </w:tblStylePr>
    <w:tblStylePr w:type="band1Horz">
      <w:tblPr/>
      <w:tcPr>
        <w:tcBorders>
          <w:top w:val="single" w:sz="4" w:space="0" w:color="C3986D" w:themeColor="accent4"/>
          <w:bottom w:val="single" w:sz="4" w:space="0" w:color="C398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986D" w:themeColor="accent4"/>
          <w:left w:val="nil"/>
        </w:tcBorders>
      </w:tcPr>
    </w:tblStylePr>
    <w:tblStylePr w:type="swCell">
      <w:tblPr/>
      <w:tcPr>
        <w:tcBorders>
          <w:top w:val="double" w:sz="4" w:space="0" w:color="C3986D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19574" w:themeColor="accent5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9574" w:themeColor="accent5"/>
          <w:right w:val="single" w:sz="4" w:space="0" w:color="A19574" w:themeColor="accent5"/>
        </w:tcBorders>
      </w:tcPr>
    </w:tblStylePr>
    <w:tblStylePr w:type="band1Horz">
      <w:tblPr/>
      <w:tcPr>
        <w:tcBorders>
          <w:top w:val="single" w:sz="4" w:space="0" w:color="A19574" w:themeColor="accent5"/>
          <w:bottom w:val="single" w:sz="4" w:space="0" w:color="A1957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9574" w:themeColor="accent5"/>
          <w:left w:val="nil"/>
        </w:tcBorders>
      </w:tcPr>
    </w:tblStylePr>
    <w:tblStylePr w:type="swCell">
      <w:tblPr/>
      <w:tcPr>
        <w:tcBorders>
          <w:top w:val="double" w:sz="4" w:space="0" w:color="A1957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7529" w:themeColor="accent6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7529" w:themeColor="accent6"/>
          <w:right w:val="single" w:sz="4" w:space="0" w:color="C17529" w:themeColor="accent6"/>
        </w:tcBorders>
      </w:tcPr>
    </w:tblStylePr>
    <w:tblStylePr w:type="band1Horz">
      <w:tblPr/>
      <w:tcPr>
        <w:tcBorders>
          <w:top w:val="single" w:sz="4" w:space="0" w:color="C17529" w:themeColor="accent6"/>
          <w:bottom w:val="single" w:sz="4" w:space="0" w:color="C1752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7529" w:themeColor="accent6"/>
          <w:left w:val="nil"/>
        </w:tcBorders>
      </w:tcPr>
    </w:tblStylePr>
    <w:tblStylePr w:type="swCell">
      <w:tblPr/>
      <w:tcPr>
        <w:tcBorders>
          <w:top w:val="double" w:sz="4" w:space="0" w:color="C1752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644E" w:themeColor="accent2"/>
        <w:left w:val="single" w:sz="24" w:space="0" w:color="A5644E" w:themeColor="accent2"/>
        <w:bottom w:val="single" w:sz="24" w:space="0" w:color="A5644E" w:themeColor="accent2"/>
        <w:right w:val="single" w:sz="24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58B80" w:themeColor="accent3"/>
        <w:left w:val="single" w:sz="24" w:space="0" w:color="B58B80" w:themeColor="accent3"/>
        <w:bottom w:val="single" w:sz="24" w:space="0" w:color="B58B80" w:themeColor="accent3"/>
        <w:right w:val="single" w:sz="24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3986D" w:themeColor="accent4"/>
        <w:left w:val="single" w:sz="24" w:space="0" w:color="C3986D" w:themeColor="accent4"/>
        <w:bottom w:val="single" w:sz="24" w:space="0" w:color="C3986D" w:themeColor="accent4"/>
        <w:right w:val="single" w:sz="24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19574" w:themeColor="accent5"/>
        <w:left w:val="single" w:sz="24" w:space="0" w:color="A19574" w:themeColor="accent5"/>
        <w:bottom w:val="single" w:sz="24" w:space="0" w:color="A19574" w:themeColor="accent5"/>
        <w:right w:val="single" w:sz="24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7529" w:themeColor="accent6"/>
        <w:left w:val="single" w:sz="24" w:space="0" w:color="C17529" w:themeColor="accent6"/>
        <w:bottom w:val="single" w:sz="24" w:space="0" w:color="C17529" w:themeColor="accent6"/>
        <w:right w:val="single" w:sz="24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Ind w:w="0" w:type="dxa"/>
      <w:tblBorders>
        <w:top w:val="single" w:sz="4" w:space="0" w:color="F0A22E" w:themeColor="accent1"/>
        <w:bottom w:val="single" w:sz="4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A2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Ind w:w="0" w:type="dxa"/>
      <w:tblBorders>
        <w:top w:val="single" w:sz="4" w:space="0" w:color="A5644E" w:themeColor="accent2"/>
        <w:bottom w:val="single" w:sz="4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644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Ind w:w="0" w:type="dxa"/>
      <w:tblBorders>
        <w:top w:val="single" w:sz="4" w:space="0" w:color="B58B80" w:themeColor="accent3"/>
        <w:bottom w:val="single" w:sz="4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8B8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Ind w:w="0" w:type="dxa"/>
      <w:tblBorders>
        <w:top w:val="single" w:sz="4" w:space="0" w:color="C3986D" w:themeColor="accent4"/>
        <w:bottom w:val="single" w:sz="4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98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Ind w:w="0" w:type="dxa"/>
      <w:tblBorders>
        <w:top w:val="single" w:sz="4" w:space="0" w:color="A19574" w:themeColor="accent5"/>
        <w:bottom w:val="single" w:sz="4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1957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Ind w:w="0" w:type="dxa"/>
      <w:tblBorders>
        <w:top w:val="single" w:sz="4" w:space="0" w:color="C17529" w:themeColor="accent6"/>
        <w:bottom w:val="single" w:sz="4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752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2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2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2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2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644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644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644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644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8B8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8B8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8B8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8B8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98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98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98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98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957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957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957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957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752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752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752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752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B12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B127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A22E" w:themeColor="accent1"/>
        <w:bottom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644E" w:themeColor="accent2"/>
        <w:bottom w:val="single" w:sz="8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8B80" w:themeColor="accent3"/>
        <w:bottom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986D" w:themeColor="accent4"/>
        <w:bottom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19574" w:themeColor="accent5"/>
        <w:bottom w:val="single" w:sz="8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7529" w:themeColor="accent6"/>
        <w:bottom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B12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3B12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3B127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B127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B1277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3B1277"/>
  </w:style>
  <w:style w:type="character" w:styleId="Nmerodepgina">
    <w:name w:val="page number"/>
    <w:basedOn w:val="Fuentedeprrafopredeter"/>
    <w:uiPriority w:val="99"/>
    <w:semiHidden/>
    <w:unhideWhenUsed/>
    <w:rsid w:val="003B1277"/>
  </w:style>
  <w:style w:type="table" w:styleId="Tablanormal1">
    <w:name w:val="Plain Table 1"/>
    <w:basedOn w:val="Tablanormal"/>
    <w:uiPriority w:val="41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B12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B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B127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B12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B127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B1277"/>
  </w:style>
  <w:style w:type="character" w:customStyle="1" w:styleId="SaludoCar">
    <w:name w:val="Saludo Car"/>
    <w:basedOn w:val="Fuentedeprrafopredeter"/>
    <w:link w:val="Saludo"/>
    <w:uiPriority w:val="99"/>
    <w:semiHidden/>
    <w:rsid w:val="003B1277"/>
  </w:style>
  <w:style w:type="paragraph" w:styleId="Firma">
    <w:name w:val="Signature"/>
    <w:basedOn w:val="Normal"/>
    <w:link w:val="FirmaCar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3B1277"/>
  </w:style>
  <w:style w:type="character" w:styleId="Textoennegrita">
    <w:name w:val="Strong"/>
    <w:basedOn w:val="Fuentedeprrafopredeter"/>
    <w:uiPriority w:val="22"/>
    <w:semiHidden/>
    <w:unhideWhenUsed/>
    <w:qFormat/>
    <w:rsid w:val="00B92280"/>
    <w:rPr>
      <w:b/>
      <w:bCs/>
      <w:color w:val="3A2C24" w:themeColor="text2" w:themeShade="BF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3B127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B127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B1277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B1277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B1277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B127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B127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B1277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B1277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B1277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B1277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B1277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B127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B1277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3B127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3B127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B127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B1277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B127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B127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B1277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B1277"/>
  </w:style>
  <w:style w:type="table" w:styleId="Tablaprofesional">
    <w:name w:val="Table Professional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B127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B1277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B127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B127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B1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3B1277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B1277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B1277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B922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9228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B922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9228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B9228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B9228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B9228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9228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B9228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B92280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2280"/>
    <w:pPr>
      <w:spacing w:before="240"/>
      <w:contextualSpacing w:val="0"/>
      <w:outlineLvl w:val="9"/>
    </w:pPr>
    <w:rPr>
      <w:color w:val="855309" w:themeColor="accent1" w:themeShade="80"/>
      <w:sz w:val="32"/>
      <w:szCs w:val="32"/>
    </w:rPr>
  </w:style>
  <w:style w:type="paragraph" w:customStyle="1" w:styleId="Nombredelevento">
    <w:name w:val="Nombre del evento"/>
    <w:basedOn w:val="Normal"/>
    <w:uiPriority w:val="4"/>
    <w:qFormat/>
    <w:rsid w:val="00545036"/>
    <w:pPr>
      <w:spacing w:before="0"/>
    </w:pPr>
    <w:rPr>
      <w:i/>
      <w:sz w:val="24"/>
    </w:rPr>
  </w:style>
  <w:style w:type="paragraph" w:customStyle="1" w:styleId="Imagen">
    <w:name w:val="Imagen"/>
    <w:basedOn w:val="Normal"/>
    <w:uiPriority w:val="2"/>
    <w:qFormat/>
    <w:rsid w:val="002226A8"/>
    <w:pPr>
      <w:spacing w:before="0" w:after="120" w:line="240" w:lineRule="auto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ma\Downloads\tf03988560.dotx.dotx" TargetMode="External"/></Relationship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16ABF-D21B-4B9E-941C-358EF3F23EF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9E131DE-9486-4EFA-8D30-C3E5A64F6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AD8DB-8A10-4A82-BBE5-700D97506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7CBED2-4927-40E0-AE2D-55971C2D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tf03988560.dotx.dotx</Template>
  <TotalTime>1</TotalTime>
  <Pages>10</Pages>
  <Words>238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Victor</cp:lastModifiedBy>
  <cp:revision>2</cp:revision>
  <cp:lastPrinted>2018-11-08T17:38:00Z</cp:lastPrinted>
  <dcterms:created xsi:type="dcterms:W3CDTF">2019-04-15T22:05:00Z</dcterms:created>
  <dcterms:modified xsi:type="dcterms:W3CDTF">2019-04-15T22:05:00Z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